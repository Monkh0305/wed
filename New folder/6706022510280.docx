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9FAB" w14:textId="77777777" w:rsidR="001218A5" w:rsidRDefault="000226A1" w:rsidP="000226A1">
      <w:r>
        <w:rPr>
          <w:rFonts w:hint="cs"/>
          <w:cs/>
        </w:rPr>
        <w:t>ปกนอก</w:t>
      </w:r>
    </w:p>
    <w:p w14:paraId="6F5E30AB" w14:textId="77777777" w:rsidR="000226A1" w:rsidRDefault="000226A1" w:rsidP="000226A1">
      <w:r>
        <w:rPr>
          <w:rFonts w:hint="cs"/>
          <w:cs/>
        </w:rPr>
        <w:t>ปกใน ภาษาไทย</w:t>
      </w:r>
    </w:p>
    <w:p w14:paraId="0B7E1041" w14:textId="77777777" w:rsidR="000226A1" w:rsidRDefault="000226A1" w:rsidP="000226A1">
      <w:r>
        <w:rPr>
          <w:rFonts w:hint="cs"/>
          <w:cs/>
        </w:rPr>
        <w:t>ปกใน ภาษาอังกฤษ</w:t>
      </w:r>
    </w:p>
    <w:p w14:paraId="4C88FAE4" w14:textId="40DBEC2A" w:rsidR="000E7031" w:rsidRDefault="000226A1" w:rsidP="000226A1">
      <w:pPr>
        <w:rPr>
          <w:cs/>
        </w:rPr>
        <w:sectPr w:rsidR="000E7031" w:rsidSect="000226A1">
          <w:headerReference w:type="default" r:id="rId8"/>
          <w:footerReference w:type="default" r:id="rId9"/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  <w:r>
        <w:rPr>
          <w:rFonts w:hint="cs"/>
          <w:cs/>
        </w:rPr>
        <w:t>ใบรับรอง</w:t>
      </w:r>
    </w:p>
    <w:p w14:paraId="47ADA5EC" w14:textId="00E0885C" w:rsidR="00355433" w:rsidRDefault="00355433" w:rsidP="000226A1">
      <w:pPr>
        <w:rPr>
          <w:cs/>
        </w:rPr>
      </w:pPr>
    </w:p>
    <w:p w14:paraId="3E0DE8F3" w14:textId="2E8A74B6" w:rsidR="000226A1" w:rsidRPr="00FC3DB8" w:rsidRDefault="000226A1" w:rsidP="00F43623">
      <w:pPr>
        <w:pStyle w:val="Heading1"/>
        <w:numPr>
          <w:ilvl w:val="0"/>
          <w:numId w:val="0"/>
        </w:numPr>
        <w:jc w:val="left"/>
        <w:rPr>
          <w:b w:val="0"/>
          <w:bCs/>
        </w:rPr>
      </w:pPr>
      <w:bookmarkStart w:id="0" w:name="_Toc178580989"/>
      <w:bookmarkStart w:id="1" w:name="_Toc178587714"/>
      <w:bookmarkStart w:id="2" w:name="_Toc178587850"/>
      <w:bookmarkStart w:id="3" w:name="_Toc178587890"/>
      <w:bookmarkStart w:id="4" w:name="_Toc178588149"/>
      <w:bookmarkStart w:id="5" w:name="_Toc178588962"/>
      <w:r w:rsidRPr="00FC3DB8">
        <w:rPr>
          <w:rFonts w:hint="cs"/>
          <w:b w:val="0"/>
          <w:bCs/>
          <w:cs/>
        </w:rPr>
        <w:t>บทคัดย่อ ภาไทย</w:t>
      </w:r>
      <w:bookmarkEnd w:id="0"/>
      <w:bookmarkEnd w:id="1"/>
      <w:bookmarkEnd w:id="2"/>
      <w:bookmarkEnd w:id="3"/>
      <w:bookmarkEnd w:id="4"/>
      <w:bookmarkEnd w:id="5"/>
    </w:p>
    <w:p w14:paraId="67A3A6C3" w14:textId="77777777" w:rsidR="00355433" w:rsidRDefault="00355433" w:rsidP="000226A1">
      <w:pPr>
        <w:rPr>
          <w:cs/>
        </w:rPr>
      </w:pPr>
      <w:r>
        <w:rPr>
          <w:cs/>
        </w:rPr>
        <w:br w:type="page"/>
      </w:r>
    </w:p>
    <w:p w14:paraId="36AE903D" w14:textId="41A68E1F" w:rsidR="000226A1" w:rsidRPr="00FC3DB8" w:rsidRDefault="000226A1" w:rsidP="00F43623">
      <w:pPr>
        <w:pStyle w:val="Heading1"/>
        <w:numPr>
          <w:ilvl w:val="0"/>
          <w:numId w:val="0"/>
        </w:numPr>
        <w:jc w:val="left"/>
        <w:rPr>
          <w:b w:val="0"/>
          <w:bCs/>
        </w:rPr>
      </w:pPr>
      <w:bookmarkStart w:id="6" w:name="_Toc178580990"/>
      <w:bookmarkStart w:id="7" w:name="_Toc178587715"/>
      <w:bookmarkStart w:id="8" w:name="_Toc178587851"/>
      <w:bookmarkStart w:id="9" w:name="_Toc178587891"/>
      <w:bookmarkStart w:id="10" w:name="_Toc178588150"/>
      <w:bookmarkStart w:id="11" w:name="_Toc178588963"/>
      <w:r w:rsidRPr="00FC3DB8">
        <w:rPr>
          <w:rFonts w:hint="cs"/>
          <w:b w:val="0"/>
          <w:bCs/>
          <w:cs/>
        </w:rPr>
        <w:lastRenderedPageBreak/>
        <w:t>บทคักย่อ ภาษาอังกฤษ</w:t>
      </w:r>
      <w:bookmarkEnd w:id="6"/>
      <w:bookmarkEnd w:id="7"/>
      <w:bookmarkEnd w:id="8"/>
      <w:bookmarkEnd w:id="9"/>
      <w:bookmarkEnd w:id="10"/>
      <w:bookmarkEnd w:id="11"/>
    </w:p>
    <w:p w14:paraId="0BB2B4BD" w14:textId="77777777" w:rsidR="00355433" w:rsidRDefault="00355433" w:rsidP="000226A1">
      <w:pPr>
        <w:rPr>
          <w:cs/>
        </w:rPr>
      </w:pPr>
      <w:r>
        <w:rPr>
          <w:cs/>
        </w:rPr>
        <w:br w:type="page"/>
      </w:r>
    </w:p>
    <w:p w14:paraId="61E04575" w14:textId="28B54A24" w:rsidR="000226A1" w:rsidRPr="00FC3DB8" w:rsidRDefault="000226A1" w:rsidP="00F43623">
      <w:pPr>
        <w:pStyle w:val="Heading1"/>
        <w:numPr>
          <w:ilvl w:val="0"/>
          <w:numId w:val="0"/>
        </w:numPr>
        <w:jc w:val="left"/>
        <w:rPr>
          <w:b w:val="0"/>
          <w:bCs/>
        </w:rPr>
      </w:pPr>
      <w:bookmarkStart w:id="12" w:name="_Toc178580991"/>
      <w:bookmarkStart w:id="13" w:name="_Toc178587716"/>
      <w:bookmarkStart w:id="14" w:name="_Toc178587852"/>
      <w:bookmarkStart w:id="15" w:name="_Toc178587892"/>
      <w:bookmarkStart w:id="16" w:name="_Toc178588151"/>
      <w:bookmarkStart w:id="17" w:name="_Toc178588964"/>
      <w:r w:rsidRPr="00FC3DB8">
        <w:rPr>
          <w:rFonts w:hint="cs"/>
          <w:b w:val="0"/>
          <w:bCs/>
          <w:cs/>
        </w:rPr>
        <w:lastRenderedPageBreak/>
        <w:t>กิตติกรรมปรกาศ</w:t>
      </w:r>
      <w:bookmarkEnd w:id="12"/>
      <w:bookmarkEnd w:id="13"/>
      <w:bookmarkEnd w:id="14"/>
      <w:bookmarkEnd w:id="15"/>
      <w:bookmarkEnd w:id="16"/>
      <w:bookmarkEnd w:id="17"/>
    </w:p>
    <w:p w14:paraId="7E34FA7B" w14:textId="77777777" w:rsidR="00355433" w:rsidRDefault="00355433" w:rsidP="000226A1">
      <w:pPr>
        <w:rPr>
          <w:cs/>
        </w:rPr>
      </w:pPr>
      <w:r>
        <w:rPr>
          <w:cs/>
        </w:rPr>
        <w:br w:type="page"/>
      </w:r>
    </w:p>
    <w:p w14:paraId="73D5766A" w14:textId="18902FF6" w:rsidR="000226A1" w:rsidRDefault="000226A1" w:rsidP="00F43623">
      <w:pPr>
        <w:pStyle w:val="Heading1"/>
        <w:numPr>
          <w:ilvl w:val="0"/>
          <w:numId w:val="0"/>
        </w:numPr>
        <w:rPr>
          <w:b w:val="0"/>
          <w:bCs/>
        </w:rPr>
      </w:pPr>
      <w:bookmarkStart w:id="18" w:name="_Toc178580992"/>
      <w:bookmarkStart w:id="19" w:name="_Toc178587717"/>
      <w:bookmarkStart w:id="20" w:name="_Toc178587853"/>
      <w:bookmarkStart w:id="21" w:name="_Toc178587893"/>
      <w:bookmarkStart w:id="22" w:name="_Toc178588152"/>
      <w:bookmarkStart w:id="23" w:name="_Toc178588965"/>
      <w:bookmarkStart w:id="24" w:name="_GoBack"/>
      <w:bookmarkEnd w:id="24"/>
      <w:r w:rsidRPr="00F43623">
        <w:rPr>
          <w:rFonts w:hint="cs"/>
          <w:b w:val="0"/>
          <w:bCs/>
          <w:cs/>
        </w:rPr>
        <w:lastRenderedPageBreak/>
        <w:t>สารบัญ</w:t>
      </w:r>
      <w:bookmarkEnd w:id="18"/>
      <w:bookmarkEnd w:id="19"/>
      <w:bookmarkEnd w:id="20"/>
      <w:bookmarkEnd w:id="21"/>
      <w:bookmarkEnd w:id="22"/>
      <w:bookmarkEnd w:id="23"/>
    </w:p>
    <w:p w14:paraId="6E8CABA2" w14:textId="18BAEA8E" w:rsidR="00A072C5" w:rsidRPr="00A072C5" w:rsidRDefault="00A072C5" w:rsidP="00A072C5">
      <w:pPr>
        <w:jc w:val="right"/>
        <w:rPr>
          <w:rFonts w:hint="cs"/>
          <w:cs/>
        </w:rPr>
      </w:pPr>
      <w:r>
        <w:rPr>
          <w:rFonts w:hint="cs"/>
          <w:cs/>
        </w:rPr>
        <w:t>หน้า</w:t>
      </w:r>
    </w:p>
    <w:p w14:paraId="6670CE10" w14:textId="3DE3C6D4" w:rsidR="00A072C5" w:rsidRPr="00A072C5" w:rsidRDefault="00A072C5">
      <w:pPr>
        <w:pStyle w:val="TOC1"/>
        <w:rPr>
          <w:rFonts w:eastAsiaTheme="minorEastAsia"/>
          <w:b w:val="0"/>
          <w:bCs w:val="0"/>
          <w:color w:val="aut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8588962" w:history="1">
        <w:r w:rsidRPr="00A072C5">
          <w:rPr>
            <w:rStyle w:val="Hyperlink"/>
            <w:b w:val="0"/>
            <w:bCs w:val="0"/>
            <w:cs/>
          </w:rPr>
          <w:t>บทคัดย่อ ภาไทย</w:t>
        </w:r>
        <w:r w:rsidRPr="00A072C5">
          <w:rPr>
            <w:b w:val="0"/>
            <w:bCs w:val="0"/>
            <w:webHidden/>
          </w:rPr>
          <w:tab/>
        </w:r>
        <w:r w:rsidRPr="00A072C5">
          <w:rPr>
            <w:b w:val="0"/>
            <w:bCs w:val="0"/>
            <w:webHidden/>
          </w:rPr>
          <w:fldChar w:fldCharType="begin"/>
        </w:r>
        <w:r w:rsidRPr="00A072C5">
          <w:rPr>
            <w:b w:val="0"/>
            <w:bCs w:val="0"/>
            <w:webHidden/>
          </w:rPr>
          <w:instrText xml:space="preserve"> PAGEREF _Toc178588962 \h </w:instrText>
        </w:r>
        <w:r w:rsidRPr="00A072C5">
          <w:rPr>
            <w:b w:val="0"/>
            <w:bCs w:val="0"/>
            <w:webHidden/>
          </w:rPr>
        </w:r>
        <w:r w:rsidRPr="00A072C5">
          <w:rPr>
            <w:b w:val="0"/>
            <w:bCs w:val="0"/>
            <w:webHidden/>
          </w:rPr>
          <w:fldChar w:fldCharType="separate"/>
        </w:r>
        <w:r w:rsidRPr="00A072C5">
          <w:rPr>
            <w:b w:val="0"/>
            <w:bCs w:val="0"/>
            <w:webHidden/>
            <w:cs/>
          </w:rPr>
          <w:t>ข</w:t>
        </w:r>
        <w:r w:rsidRPr="00A072C5">
          <w:rPr>
            <w:b w:val="0"/>
            <w:bCs w:val="0"/>
            <w:webHidden/>
          </w:rPr>
          <w:fldChar w:fldCharType="end"/>
        </w:r>
      </w:hyperlink>
    </w:p>
    <w:p w14:paraId="109E3640" w14:textId="38C02265" w:rsidR="00A072C5" w:rsidRPr="00A072C5" w:rsidRDefault="00A072C5">
      <w:pPr>
        <w:pStyle w:val="TOC1"/>
        <w:rPr>
          <w:rFonts w:eastAsiaTheme="minorEastAsia"/>
          <w:b w:val="0"/>
          <w:bCs w:val="0"/>
          <w:color w:val="auto"/>
        </w:rPr>
      </w:pPr>
      <w:hyperlink w:anchor="_Toc178588963" w:history="1">
        <w:r w:rsidRPr="00A072C5">
          <w:rPr>
            <w:rStyle w:val="Hyperlink"/>
            <w:b w:val="0"/>
            <w:bCs w:val="0"/>
            <w:cs/>
          </w:rPr>
          <w:t>บทคักย่อ ภาษาอังกฤษ</w:t>
        </w:r>
        <w:r w:rsidRPr="00A072C5">
          <w:rPr>
            <w:b w:val="0"/>
            <w:bCs w:val="0"/>
            <w:webHidden/>
          </w:rPr>
          <w:tab/>
        </w:r>
        <w:r w:rsidRPr="00A072C5">
          <w:rPr>
            <w:b w:val="0"/>
            <w:bCs w:val="0"/>
            <w:webHidden/>
          </w:rPr>
          <w:fldChar w:fldCharType="begin"/>
        </w:r>
        <w:r w:rsidRPr="00A072C5">
          <w:rPr>
            <w:b w:val="0"/>
            <w:bCs w:val="0"/>
            <w:webHidden/>
          </w:rPr>
          <w:instrText xml:space="preserve"> PAGEREF _Toc178588963 \h </w:instrText>
        </w:r>
        <w:r w:rsidRPr="00A072C5">
          <w:rPr>
            <w:b w:val="0"/>
            <w:bCs w:val="0"/>
            <w:webHidden/>
          </w:rPr>
        </w:r>
        <w:r w:rsidRPr="00A072C5">
          <w:rPr>
            <w:b w:val="0"/>
            <w:bCs w:val="0"/>
            <w:webHidden/>
          </w:rPr>
          <w:fldChar w:fldCharType="separate"/>
        </w:r>
        <w:r w:rsidRPr="00A072C5">
          <w:rPr>
            <w:b w:val="0"/>
            <w:bCs w:val="0"/>
            <w:webHidden/>
            <w:cs/>
          </w:rPr>
          <w:t>ค</w:t>
        </w:r>
        <w:r w:rsidRPr="00A072C5">
          <w:rPr>
            <w:b w:val="0"/>
            <w:bCs w:val="0"/>
            <w:webHidden/>
          </w:rPr>
          <w:fldChar w:fldCharType="end"/>
        </w:r>
      </w:hyperlink>
    </w:p>
    <w:p w14:paraId="2093E116" w14:textId="1D44EFCB" w:rsidR="00A072C5" w:rsidRPr="00A072C5" w:rsidRDefault="00A072C5">
      <w:pPr>
        <w:pStyle w:val="TOC1"/>
        <w:rPr>
          <w:rFonts w:eastAsiaTheme="minorEastAsia"/>
          <w:b w:val="0"/>
          <w:bCs w:val="0"/>
          <w:color w:val="auto"/>
        </w:rPr>
      </w:pPr>
      <w:hyperlink w:anchor="_Toc178588964" w:history="1">
        <w:r w:rsidRPr="00A072C5">
          <w:rPr>
            <w:rStyle w:val="Hyperlink"/>
            <w:b w:val="0"/>
            <w:bCs w:val="0"/>
            <w:cs/>
          </w:rPr>
          <w:t>กิตติกรรมปรกาศ</w:t>
        </w:r>
        <w:r w:rsidRPr="00A072C5">
          <w:rPr>
            <w:b w:val="0"/>
            <w:bCs w:val="0"/>
            <w:webHidden/>
          </w:rPr>
          <w:tab/>
        </w:r>
        <w:r w:rsidRPr="00A072C5">
          <w:rPr>
            <w:b w:val="0"/>
            <w:bCs w:val="0"/>
            <w:webHidden/>
          </w:rPr>
          <w:fldChar w:fldCharType="begin"/>
        </w:r>
        <w:r w:rsidRPr="00A072C5">
          <w:rPr>
            <w:b w:val="0"/>
            <w:bCs w:val="0"/>
            <w:webHidden/>
          </w:rPr>
          <w:instrText xml:space="preserve"> PAGEREF _Toc178588964 \h </w:instrText>
        </w:r>
        <w:r w:rsidRPr="00A072C5">
          <w:rPr>
            <w:b w:val="0"/>
            <w:bCs w:val="0"/>
            <w:webHidden/>
          </w:rPr>
        </w:r>
        <w:r w:rsidRPr="00A072C5">
          <w:rPr>
            <w:b w:val="0"/>
            <w:bCs w:val="0"/>
            <w:webHidden/>
          </w:rPr>
          <w:fldChar w:fldCharType="separate"/>
        </w:r>
        <w:r w:rsidRPr="00A072C5">
          <w:rPr>
            <w:b w:val="0"/>
            <w:bCs w:val="0"/>
            <w:webHidden/>
            <w:cs/>
          </w:rPr>
          <w:t>ง</w:t>
        </w:r>
        <w:r w:rsidRPr="00A072C5">
          <w:rPr>
            <w:b w:val="0"/>
            <w:bCs w:val="0"/>
            <w:webHidden/>
          </w:rPr>
          <w:fldChar w:fldCharType="end"/>
        </w:r>
      </w:hyperlink>
    </w:p>
    <w:p w14:paraId="642EC66E" w14:textId="6AB0135D" w:rsidR="00A072C5" w:rsidRPr="00A072C5" w:rsidRDefault="00A072C5">
      <w:pPr>
        <w:pStyle w:val="TOC1"/>
        <w:rPr>
          <w:rFonts w:eastAsiaTheme="minorEastAsia"/>
          <w:b w:val="0"/>
          <w:bCs w:val="0"/>
          <w:color w:val="auto"/>
        </w:rPr>
      </w:pPr>
      <w:hyperlink w:anchor="_Toc178588965" w:history="1">
        <w:r w:rsidRPr="00A072C5">
          <w:rPr>
            <w:rStyle w:val="Hyperlink"/>
            <w:b w:val="0"/>
            <w:bCs w:val="0"/>
            <w:cs/>
          </w:rPr>
          <w:t>สารบัญ</w:t>
        </w:r>
        <w:r w:rsidRPr="00A072C5">
          <w:rPr>
            <w:b w:val="0"/>
            <w:bCs w:val="0"/>
            <w:webHidden/>
          </w:rPr>
          <w:tab/>
        </w:r>
        <w:r w:rsidRPr="00A072C5">
          <w:rPr>
            <w:b w:val="0"/>
            <w:bCs w:val="0"/>
            <w:webHidden/>
          </w:rPr>
          <w:fldChar w:fldCharType="begin"/>
        </w:r>
        <w:r w:rsidRPr="00A072C5">
          <w:rPr>
            <w:b w:val="0"/>
            <w:bCs w:val="0"/>
            <w:webHidden/>
          </w:rPr>
          <w:instrText xml:space="preserve"> PAGEREF _Toc178588965 \h </w:instrText>
        </w:r>
        <w:r w:rsidRPr="00A072C5">
          <w:rPr>
            <w:b w:val="0"/>
            <w:bCs w:val="0"/>
            <w:webHidden/>
          </w:rPr>
        </w:r>
        <w:r w:rsidRPr="00A072C5">
          <w:rPr>
            <w:b w:val="0"/>
            <w:bCs w:val="0"/>
            <w:webHidden/>
          </w:rPr>
          <w:fldChar w:fldCharType="separate"/>
        </w:r>
        <w:r w:rsidRPr="00A072C5">
          <w:rPr>
            <w:b w:val="0"/>
            <w:bCs w:val="0"/>
            <w:webHidden/>
            <w:cs/>
          </w:rPr>
          <w:t>จ</w:t>
        </w:r>
        <w:r w:rsidRPr="00A072C5">
          <w:rPr>
            <w:b w:val="0"/>
            <w:bCs w:val="0"/>
            <w:webHidden/>
          </w:rPr>
          <w:fldChar w:fldCharType="end"/>
        </w:r>
      </w:hyperlink>
    </w:p>
    <w:p w14:paraId="717F6810" w14:textId="2898F335" w:rsidR="00A072C5" w:rsidRPr="00A072C5" w:rsidRDefault="00A072C5">
      <w:pPr>
        <w:pStyle w:val="TOC1"/>
        <w:rPr>
          <w:rFonts w:eastAsiaTheme="minorEastAsia"/>
          <w:b w:val="0"/>
          <w:bCs w:val="0"/>
          <w:color w:val="auto"/>
        </w:rPr>
      </w:pPr>
      <w:hyperlink w:anchor="_Toc178588966" w:history="1">
        <w:r w:rsidRPr="00A072C5">
          <w:rPr>
            <w:rStyle w:val="Hyperlink"/>
            <w:b w:val="0"/>
            <w:bCs w:val="0"/>
            <w:cs/>
          </w:rPr>
          <w:t>สารบัญรูปภาพ</w:t>
        </w:r>
        <w:r w:rsidRPr="00A072C5">
          <w:rPr>
            <w:b w:val="0"/>
            <w:bCs w:val="0"/>
            <w:webHidden/>
          </w:rPr>
          <w:tab/>
        </w:r>
        <w:r w:rsidRPr="00A072C5">
          <w:rPr>
            <w:b w:val="0"/>
            <w:bCs w:val="0"/>
            <w:webHidden/>
          </w:rPr>
          <w:fldChar w:fldCharType="begin"/>
        </w:r>
        <w:r w:rsidRPr="00A072C5">
          <w:rPr>
            <w:b w:val="0"/>
            <w:bCs w:val="0"/>
            <w:webHidden/>
          </w:rPr>
          <w:instrText xml:space="preserve"> PAGEREF _Toc178588966 \h </w:instrText>
        </w:r>
        <w:r w:rsidRPr="00A072C5">
          <w:rPr>
            <w:b w:val="0"/>
            <w:bCs w:val="0"/>
            <w:webHidden/>
          </w:rPr>
        </w:r>
        <w:r w:rsidRPr="00A072C5">
          <w:rPr>
            <w:b w:val="0"/>
            <w:bCs w:val="0"/>
            <w:webHidden/>
          </w:rPr>
          <w:fldChar w:fldCharType="separate"/>
        </w:r>
        <w:r w:rsidRPr="00A072C5">
          <w:rPr>
            <w:b w:val="0"/>
            <w:bCs w:val="0"/>
            <w:webHidden/>
            <w:cs/>
          </w:rPr>
          <w:t>ฉ</w:t>
        </w:r>
        <w:r w:rsidRPr="00A072C5">
          <w:rPr>
            <w:b w:val="0"/>
            <w:bCs w:val="0"/>
            <w:webHidden/>
          </w:rPr>
          <w:fldChar w:fldCharType="end"/>
        </w:r>
      </w:hyperlink>
    </w:p>
    <w:p w14:paraId="3FC8228D" w14:textId="04E6CC80" w:rsidR="00A072C5" w:rsidRPr="00A072C5" w:rsidRDefault="00A072C5">
      <w:pPr>
        <w:pStyle w:val="TOC1"/>
        <w:rPr>
          <w:rFonts w:eastAsiaTheme="minorEastAsia"/>
          <w:b w:val="0"/>
          <w:bCs w:val="0"/>
          <w:color w:val="auto"/>
        </w:rPr>
      </w:pPr>
      <w:hyperlink w:anchor="_Toc178588967" w:history="1">
        <w:r w:rsidRPr="00A072C5">
          <w:rPr>
            <w:rStyle w:val="Hyperlink"/>
            <w:b w:val="0"/>
            <w:bCs w:val="0"/>
            <w:cs/>
          </w:rPr>
          <w:t xml:space="preserve">บทที่ </w:t>
        </w:r>
        <w:r w:rsidRPr="00A072C5">
          <w:rPr>
            <w:rStyle w:val="Hyperlink"/>
            <w:b w:val="0"/>
            <w:bCs w:val="0"/>
          </w:rPr>
          <w:t>1</w:t>
        </w:r>
        <w:r w:rsidRPr="00A072C5">
          <w:rPr>
            <w:rStyle w:val="Hyperlink"/>
            <w:b w:val="0"/>
            <w:bCs w:val="0"/>
            <w:cs/>
          </w:rPr>
          <w:t xml:space="preserve"> บทนำ</w:t>
        </w:r>
        <w:r w:rsidRPr="00A072C5">
          <w:rPr>
            <w:b w:val="0"/>
            <w:bCs w:val="0"/>
            <w:webHidden/>
          </w:rPr>
          <w:tab/>
        </w:r>
        <w:r w:rsidRPr="00A072C5">
          <w:rPr>
            <w:b w:val="0"/>
            <w:bCs w:val="0"/>
            <w:webHidden/>
          </w:rPr>
          <w:fldChar w:fldCharType="begin"/>
        </w:r>
        <w:r w:rsidRPr="00A072C5">
          <w:rPr>
            <w:b w:val="0"/>
            <w:bCs w:val="0"/>
            <w:webHidden/>
          </w:rPr>
          <w:instrText xml:space="preserve"> PAGEREF _Toc178588967 \h </w:instrText>
        </w:r>
        <w:r w:rsidRPr="00A072C5">
          <w:rPr>
            <w:b w:val="0"/>
            <w:bCs w:val="0"/>
            <w:webHidden/>
          </w:rPr>
        </w:r>
        <w:r w:rsidRPr="00A072C5">
          <w:rPr>
            <w:b w:val="0"/>
            <w:bCs w:val="0"/>
            <w:webHidden/>
          </w:rPr>
          <w:fldChar w:fldCharType="separate"/>
        </w:r>
        <w:r w:rsidRPr="00A072C5">
          <w:rPr>
            <w:b w:val="0"/>
            <w:bCs w:val="0"/>
            <w:webHidden/>
            <w:cs/>
          </w:rPr>
          <w:t>1</w:t>
        </w:r>
        <w:r w:rsidRPr="00A072C5">
          <w:rPr>
            <w:b w:val="0"/>
            <w:bCs w:val="0"/>
            <w:webHidden/>
          </w:rPr>
          <w:fldChar w:fldCharType="end"/>
        </w:r>
      </w:hyperlink>
    </w:p>
    <w:p w14:paraId="7BE2550F" w14:textId="6F1F0836" w:rsidR="00A072C5" w:rsidRPr="00A072C5" w:rsidRDefault="00A072C5">
      <w:pPr>
        <w:pStyle w:val="TOC2"/>
        <w:tabs>
          <w:tab w:val="left" w:pos="1944"/>
          <w:tab w:val="right" w:pos="8296"/>
        </w:tabs>
        <w:rPr>
          <w:rFonts w:eastAsiaTheme="minorEastAsia"/>
          <w:noProof/>
          <w:color w:val="auto"/>
        </w:rPr>
      </w:pPr>
      <w:hyperlink w:anchor="_Toc178588968" w:history="1">
        <w:r w:rsidRPr="00A072C5">
          <w:rPr>
            <w:rStyle w:val="Hyperlink"/>
            <w:noProof/>
          </w:rPr>
          <w:t>1.1</w:t>
        </w:r>
        <w:r w:rsidRPr="00A072C5">
          <w:rPr>
            <w:rFonts w:eastAsiaTheme="minorEastAsia"/>
            <w:noProof/>
            <w:color w:val="auto"/>
          </w:rPr>
          <w:tab/>
        </w:r>
        <w:r w:rsidRPr="00A072C5">
          <w:rPr>
            <w:rStyle w:val="Hyperlink"/>
            <w:noProof/>
            <w:cs/>
          </w:rPr>
          <w:t>ความเป็นมาและความสำคัญของปัญหา</w:t>
        </w:r>
        <w:r w:rsidRPr="00A072C5">
          <w:rPr>
            <w:noProof/>
            <w:webHidden/>
          </w:rPr>
          <w:tab/>
        </w:r>
        <w:r w:rsidRPr="00A072C5">
          <w:rPr>
            <w:noProof/>
            <w:webHidden/>
          </w:rPr>
          <w:fldChar w:fldCharType="begin"/>
        </w:r>
        <w:r w:rsidRPr="00A072C5">
          <w:rPr>
            <w:noProof/>
            <w:webHidden/>
          </w:rPr>
          <w:instrText xml:space="preserve"> PAGEREF _Toc178588968 \h </w:instrText>
        </w:r>
        <w:r w:rsidRPr="00A072C5">
          <w:rPr>
            <w:noProof/>
            <w:webHidden/>
          </w:rPr>
        </w:r>
        <w:r w:rsidRPr="00A072C5">
          <w:rPr>
            <w:noProof/>
            <w:webHidden/>
          </w:rPr>
          <w:fldChar w:fldCharType="separate"/>
        </w:r>
        <w:r w:rsidRPr="00A072C5">
          <w:rPr>
            <w:noProof/>
            <w:webHidden/>
            <w:cs/>
          </w:rPr>
          <w:t>1</w:t>
        </w:r>
        <w:r w:rsidRPr="00A072C5">
          <w:rPr>
            <w:noProof/>
            <w:webHidden/>
          </w:rPr>
          <w:fldChar w:fldCharType="end"/>
        </w:r>
      </w:hyperlink>
    </w:p>
    <w:p w14:paraId="34E6187C" w14:textId="3FD6D384" w:rsidR="00A072C5" w:rsidRPr="00A072C5" w:rsidRDefault="00A072C5">
      <w:pPr>
        <w:pStyle w:val="TOC2"/>
        <w:tabs>
          <w:tab w:val="left" w:pos="1944"/>
          <w:tab w:val="right" w:pos="8296"/>
        </w:tabs>
        <w:rPr>
          <w:rFonts w:eastAsiaTheme="minorEastAsia"/>
          <w:noProof/>
          <w:color w:val="auto"/>
        </w:rPr>
      </w:pPr>
      <w:hyperlink w:anchor="_Toc178588969" w:history="1">
        <w:r w:rsidRPr="00A072C5">
          <w:rPr>
            <w:rStyle w:val="Hyperlink"/>
            <w:noProof/>
          </w:rPr>
          <w:t>1.2</w:t>
        </w:r>
        <w:r w:rsidRPr="00A072C5">
          <w:rPr>
            <w:rFonts w:eastAsiaTheme="minorEastAsia"/>
            <w:noProof/>
            <w:color w:val="auto"/>
          </w:rPr>
          <w:tab/>
        </w:r>
        <w:r w:rsidRPr="00A072C5">
          <w:rPr>
            <w:rStyle w:val="Hyperlink"/>
            <w:noProof/>
            <w:u w:val="none"/>
            <w:cs/>
          </w:rPr>
          <w:t>วัตภุประสงค์โครงงาน</w:t>
        </w:r>
        <w:r w:rsidRPr="00A072C5">
          <w:rPr>
            <w:noProof/>
            <w:webHidden/>
          </w:rPr>
          <w:tab/>
        </w:r>
        <w:r w:rsidRPr="00A072C5">
          <w:rPr>
            <w:noProof/>
            <w:webHidden/>
          </w:rPr>
          <w:fldChar w:fldCharType="begin"/>
        </w:r>
        <w:r w:rsidRPr="00A072C5">
          <w:rPr>
            <w:noProof/>
            <w:webHidden/>
          </w:rPr>
          <w:instrText xml:space="preserve"> PAGEREF _Toc178588969 \h </w:instrText>
        </w:r>
        <w:r w:rsidRPr="00A072C5">
          <w:rPr>
            <w:noProof/>
            <w:webHidden/>
          </w:rPr>
        </w:r>
        <w:r w:rsidRPr="00A072C5">
          <w:rPr>
            <w:noProof/>
            <w:webHidden/>
          </w:rPr>
          <w:fldChar w:fldCharType="separate"/>
        </w:r>
        <w:r w:rsidRPr="00A072C5">
          <w:rPr>
            <w:noProof/>
            <w:webHidden/>
            <w:cs/>
          </w:rPr>
          <w:t>1</w:t>
        </w:r>
        <w:r w:rsidRPr="00A072C5">
          <w:rPr>
            <w:noProof/>
            <w:webHidden/>
          </w:rPr>
          <w:fldChar w:fldCharType="end"/>
        </w:r>
      </w:hyperlink>
    </w:p>
    <w:p w14:paraId="7A462695" w14:textId="3B2782A1" w:rsidR="00A072C5" w:rsidRPr="00A072C5" w:rsidRDefault="00A072C5">
      <w:pPr>
        <w:pStyle w:val="TOC3"/>
        <w:tabs>
          <w:tab w:val="left" w:pos="2687"/>
          <w:tab w:val="right" w:pos="8296"/>
        </w:tabs>
        <w:rPr>
          <w:rFonts w:eastAsiaTheme="minorEastAsia" w:cs="TH Sarabun New"/>
          <w:noProof/>
          <w:color w:val="auto"/>
          <w:szCs w:val="32"/>
        </w:rPr>
      </w:pPr>
      <w:hyperlink w:anchor="_Toc178588970" w:history="1">
        <w:r w:rsidRPr="00A072C5">
          <w:rPr>
            <w:rStyle w:val="Hyperlink"/>
            <w:rFonts w:cs="TH Sarabun New"/>
            <w:noProof/>
            <w:szCs w:val="32"/>
          </w:rPr>
          <w:t>1.2.1</w:t>
        </w:r>
        <w:r w:rsidRPr="00A072C5">
          <w:rPr>
            <w:rFonts w:eastAsiaTheme="minorEastAsia" w:cs="TH Sarabun New"/>
            <w:noProof/>
            <w:color w:val="auto"/>
            <w:szCs w:val="32"/>
          </w:rPr>
          <w:tab/>
        </w:r>
        <w:r w:rsidRPr="00A072C5">
          <w:rPr>
            <w:rStyle w:val="Hyperlink"/>
            <w:rFonts w:cs="TH Sarabun New"/>
            <w:noProof/>
            <w:szCs w:val="32"/>
            <w:cs/>
          </w:rPr>
          <w:t>เพื่อให้นักศึกษามีความเข้าใจการจัดเล่มปริญญานิพนธ์</w:t>
        </w:r>
        <w:r w:rsidRPr="00A072C5">
          <w:rPr>
            <w:rFonts w:cs="TH Sarabun New"/>
            <w:noProof/>
            <w:webHidden/>
            <w:szCs w:val="32"/>
          </w:rPr>
          <w:tab/>
        </w:r>
        <w:r w:rsidRPr="00A072C5">
          <w:rPr>
            <w:rFonts w:cs="TH Sarabun New"/>
            <w:noProof/>
            <w:webHidden/>
            <w:szCs w:val="32"/>
          </w:rPr>
          <w:fldChar w:fldCharType="begin"/>
        </w:r>
        <w:r w:rsidRPr="00A072C5">
          <w:rPr>
            <w:rFonts w:cs="TH Sarabun New"/>
            <w:noProof/>
            <w:webHidden/>
            <w:szCs w:val="32"/>
          </w:rPr>
          <w:instrText xml:space="preserve"> PAGEREF _Toc178588970 \h </w:instrText>
        </w:r>
        <w:r w:rsidRPr="00A072C5">
          <w:rPr>
            <w:rFonts w:cs="TH Sarabun New"/>
            <w:noProof/>
            <w:webHidden/>
            <w:szCs w:val="32"/>
          </w:rPr>
        </w:r>
        <w:r w:rsidRPr="00A072C5">
          <w:rPr>
            <w:rFonts w:cs="TH Sarabun New"/>
            <w:noProof/>
            <w:webHidden/>
            <w:szCs w:val="32"/>
          </w:rPr>
          <w:fldChar w:fldCharType="separate"/>
        </w:r>
        <w:r w:rsidRPr="00A072C5">
          <w:rPr>
            <w:rFonts w:cs="TH Sarabun New"/>
            <w:noProof/>
            <w:webHidden/>
            <w:szCs w:val="32"/>
            <w:cs/>
          </w:rPr>
          <w:t>1</w:t>
        </w:r>
        <w:r w:rsidRPr="00A072C5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04324A7" w14:textId="354770FB" w:rsidR="00A072C5" w:rsidRPr="00A072C5" w:rsidRDefault="00A072C5">
      <w:pPr>
        <w:pStyle w:val="TOC3"/>
        <w:tabs>
          <w:tab w:val="left" w:pos="2687"/>
          <w:tab w:val="right" w:pos="8296"/>
        </w:tabs>
        <w:rPr>
          <w:rFonts w:eastAsiaTheme="minorEastAsia" w:cs="TH Sarabun New"/>
          <w:noProof/>
          <w:color w:val="auto"/>
          <w:szCs w:val="32"/>
        </w:rPr>
      </w:pPr>
      <w:hyperlink w:anchor="_Toc178588971" w:history="1">
        <w:r w:rsidRPr="00A072C5">
          <w:rPr>
            <w:rStyle w:val="Hyperlink"/>
            <w:rFonts w:cs="TH Sarabun New"/>
            <w:noProof/>
            <w:szCs w:val="32"/>
          </w:rPr>
          <w:t>1.2.2</w:t>
        </w:r>
        <w:r w:rsidRPr="00A072C5">
          <w:rPr>
            <w:rFonts w:eastAsiaTheme="minorEastAsia" w:cs="TH Sarabun New"/>
            <w:noProof/>
            <w:color w:val="auto"/>
            <w:szCs w:val="32"/>
          </w:rPr>
          <w:tab/>
        </w:r>
        <w:r w:rsidRPr="00A072C5">
          <w:rPr>
            <w:rStyle w:val="Hyperlink"/>
            <w:rFonts w:cs="TH Sarabun New"/>
            <w:noProof/>
            <w:szCs w:val="32"/>
            <w:cs/>
          </w:rPr>
          <w:t>เพื่อให้นักศึกษาสามารถประยุกต์การเข้าใช้งานเอกสารได้</w:t>
        </w:r>
        <w:r w:rsidRPr="00A072C5">
          <w:rPr>
            <w:rFonts w:cs="TH Sarabun New"/>
            <w:noProof/>
            <w:webHidden/>
            <w:szCs w:val="32"/>
          </w:rPr>
          <w:tab/>
        </w:r>
        <w:r w:rsidRPr="00A072C5">
          <w:rPr>
            <w:rFonts w:cs="TH Sarabun New"/>
            <w:noProof/>
            <w:webHidden/>
            <w:szCs w:val="32"/>
          </w:rPr>
          <w:fldChar w:fldCharType="begin"/>
        </w:r>
        <w:r w:rsidRPr="00A072C5">
          <w:rPr>
            <w:rFonts w:cs="TH Sarabun New"/>
            <w:noProof/>
            <w:webHidden/>
            <w:szCs w:val="32"/>
          </w:rPr>
          <w:instrText xml:space="preserve"> PAGEREF _Toc178588971 \h </w:instrText>
        </w:r>
        <w:r w:rsidRPr="00A072C5">
          <w:rPr>
            <w:rFonts w:cs="TH Sarabun New"/>
            <w:noProof/>
            <w:webHidden/>
            <w:szCs w:val="32"/>
          </w:rPr>
        </w:r>
        <w:r w:rsidRPr="00A072C5">
          <w:rPr>
            <w:rFonts w:cs="TH Sarabun New"/>
            <w:noProof/>
            <w:webHidden/>
            <w:szCs w:val="32"/>
          </w:rPr>
          <w:fldChar w:fldCharType="separate"/>
        </w:r>
        <w:r w:rsidRPr="00A072C5">
          <w:rPr>
            <w:rFonts w:cs="TH Sarabun New"/>
            <w:noProof/>
            <w:webHidden/>
            <w:szCs w:val="32"/>
            <w:cs/>
          </w:rPr>
          <w:t>1</w:t>
        </w:r>
        <w:r w:rsidRPr="00A072C5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AE204B1" w14:textId="4F648368" w:rsidR="00A072C5" w:rsidRPr="00A072C5" w:rsidRDefault="00A072C5">
      <w:pPr>
        <w:pStyle w:val="TOC3"/>
        <w:tabs>
          <w:tab w:val="left" w:pos="2687"/>
          <w:tab w:val="right" w:pos="8296"/>
        </w:tabs>
        <w:rPr>
          <w:rFonts w:eastAsiaTheme="minorEastAsia" w:cs="TH Sarabun New"/>
          <w:noProof/>
          <w:color w:val="auto"/>
          <w:szCs w:val="32"/>
        </w:rPr>
      </w:pPr>
      <w:hyperlink w:anchor="_Toc178588972" w:history="1">
        <w:r w:rsidRPr="00A072C5">
          <w:rPr>
            <w:rStyle w:val="Hyperlink"/>
            <w:rFonts w:cs="TH Sarabun New"/>
            <w:noProof/>
            <w:szCs w:val="32"/>
          </w:rPr>
          <w:t>1.2.3</w:t>
        </w:r>
        <w:r w:rsidRPr="00A072C5">
          <w:rPr>
            <w:rFonts w:eastAsiaTheme="minorEastAsia" w:cs="TH Sarabun New"/>
            <w:noProof/>
            <w:color w:val="auto"/>
            <w:szCs w:val="32"/>
          </w:rPr>
          <w:tab/>
        </w:r>
        <w:r w:rsidRPr="00A072C5">
          <w:rPr>
            <w:rStyle w:val="Hyperlink"/>
            <w:rFonts w:cs="TH Sarabun New"/>
            <w:noProof/>
            <w:szCs w:val="32"/>
            <w:cs/>
          </w:rPr>
          <w:t>เพื่อให้นักศึกษานำไปใข้ใรการทำงาน</w:t>
        </w:r>
        <w:r w:rsidRPr="00A072C5">
          <w:rPr>
            <w:rFonts w:cs="TH Sarabun New"/>
            <w:noProof/>
            <w:webHidden/>
            <w:szCs w:val="32"/>
          </w:rPr>
          <w:tab/>
        </w:r>
        <w:r w:rsidRPr="00A072C5">
          <w:rPr>
            <w:rFonts w:cs="TH Sarabun New"/>
            <w:noProof/>
            <w:webHidden/>
            <w:szCs w:val="32"/>
          </w:rPr>
          <w:fldChar w:fldCharType="begin"/>
        </w:r>
        <w:r w:rsidRPr="00A072C5">
          <w:rPr>
            <w:rFonts w:cs="TH Sarabun New"/>
            <w:noProof/>
            <w:webHidden/>
            <w:szCs w:val="32"/>
          </w:rPr>
          <w:instrText xml:space="preserve"> PAGEREF _Toc178588972 \h </w:instrText>
        </w:r>
        <w:r w:rsidRPr="00A072C5">
          <w:rPr>
            <w:rFonts w:cs="TH Sarabun New"/>
            <w:noProof/>
            <w:webHidden/>
            <w:szCs w:val="32"/>
          </w:rPr>
        </w:r>
        <w:r w:rsidRPr="00A072C5">
          <w:rPr>
            <w:rFonts w:cs="TH Sarabun New"/>
            <w:noProof/>
            <w:webHidden/>
            <w:szCs w:val="32"/>
          </w:rPr>
          <w:fldChar w:fldCharType="separate"/>
        </w:r>
        <w:r w:rsidRPr="00A072C5">
          <w:rPr>
            <w:rFonts w:cs="TH Sarabun New"/>
            <w:noProof/>
            <w:webHidden/>
            <w:szCs w:val="32"/>
            <w:cs/>
          </w:rPr>
          <w:t>1</w:t>
        </w:r>
        <w:r w:rsidRPr="00A072C5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BDAD50A" w14:textId="539BECDA" w:rsidR="00A072C5" w:rsidRPr="00A072C5" w:rsidRDefault="00A072C5">
      <w:pPr>
        <w:pStyle w:val="TOC1"/>
        <w:rPr>
          <w:rFonts w:eastAsiaTheme="minorEastAsia"/>
          <w:b w:val="0"/>
          <w:bCs w:val="0"/>
          <w:color w:val="auto"/>
        </w:rPr>
      </w:pPr>
      <w:hyperlink w:anchor="_Toc178588973" w:history="1">
        <w:r w:rsidRPr="00A072C5">
          <w:rPr>
            <w:rStyle w:val="Hyperlink"/>
            <w:b w:val="0"/>
            <w:bCs w:val="0"/>
            <w:cs/>
          </w:rPr>
          <w:t xml:space="preserve">บทที่ </w:t>
        </w:r>
        <w:r w:rsidRPr="00A072C5">
          <w:rPr>
            <w:rStyle w:val="Hyperlink"/>
            <w:b w:val="0"/>
            <w:bCs w:val="0"/>
          </w:rPr>
          <w:t>2</w:t>
        </w:r>
        <w:r w:rsidRPr="00A072C5">
          <w:rPr>
            <w:rStyle w:val="Hyperlink"/>
            <w:b w:val="0"/>
            <w:bCs w:val="0"/>
            <w:cs/>
          </w:rPr>
          <w:t xml:space="preserve"> แนวคิด ทฤษฏีและงานวิจัยที่เกี่ยวข้อง</w:t>
        </w:r>
        <w:r w:rsidRPr="00A072C5">
          <w:rPr>
            <w:b w:val="0"/>
            <w:bCs w:val="0"/>
            <w:webHidden/>
          </w:rPr>
          <w:tab/>
        </w:r>
        <w:r w:rsidRPr="00A072C5">
          <w:rPr>
            <w:b w:val="0"/>
            <w:bCs w:val="0"/>
            <w:webHidden/>
          </w:rPr>
          <w:fldChar w:fldCharType="begin"/>
        </w:r>
        <w:r w:rsidRPr="00A072C5">
          <w:rPr>
            <w:b w:val="0"/>
            <w:bCs w:val="0"/>
            <w:webHidden/>
          </w:rPr>
          <w:instrText xml:space="preserve"> PAGEREF _Toc178588973 \h </w:instrText>
        </w:r>
        <w:r w:rsidRPr="00A072C5">
          <w:rPr>
            <w:b w:val="0"/>
            <w:bCs w:val="0"/>
            <w:webHidden/>
          </w:rPr>
        </w:r>
        <w:r w:rsidRPr="00A072C5">
          <w:rPr>
            <w:b w:val="0"/>
            <w:bCs w:val="0"/>
            <w:webHidden/>
          </w:rPr>
          <w:fldChar w:fldCharType="separate"/>
        </w:r>
        <w:r w:rsidRPr="00A072C5">
          <w:rPr>
            <w:b w:val="0"/>
            <w:bCs w:val="0"/>
            <w:webHidden/>
            <w:cs/>
          </w:rPr>
          <w:t>6</w:t>
        </w:r>
        <w:r w:rsidRPr="00A072C5">
          <w:rPr>
            <w:b w:val="0"/>
            <w:bCs w:val="0"/>
            <w:webHidden/>
          </w:rPr>
          <w:fldChar w:fldCharType="end"/>
        </w:r>
      </w:hyperlink>
    </w:p>
    <w:p w14:paraId="052BB934" w14:textId="0272EA5F" w:rsidR="00A072C5" w:rsidRPr="00A072C5" w:rsidRDefault="00A072C5">
      <w:pPr>
        <w:pStyle w:val="TOC2"/>
        <w:tabs>
          <w:tab w:val="left" w:pos="1944"/>
          <w:tab w:val="right" w:pos="8296"/>
        </w:tabs>
        <w:rPr>
          <w:rFonts w:eastAsiaTheme="minorEastAsia"/>
          <w:noProof/>
          <w:color w:val="auto"/>
        </w:rPr>
      </w:pPr>
      <w:hyperlink w:anchor="_Toc178588974" w:history="1">
        <w:r w:rsidRPr="00A072C5">
          <w:rPr>
            <w:rStyle w:val="Hyperlink"/>
            <w:noProof/>
          </w:rPr>
          <w:t>2.1</w:t>
        </w:r>
        <w:r w:rsidRPr="00A072C5">
          <w:rPr>
            <w:rFonts w:eastAsiaTheme="minorEastAsia"/>
            <w:noProof/>
            <w:color w:val="auto"/>
          </w:rPr>
          <w:tab/>
        </w:r>
        <w:r w:rsidRPr="00A072C5">
          <w:rPr>
            <w:rStyle w:val="Hyperlink"/>
            <w:noProof/>
          </w:rPr>
          <w:t>Test</w:t>
        </w:r>
        <w:r w:rsidRPr="00A072C5">
          <w:rPr>
            <w:noProof/>
            <w:webHidden/>
          </w:rPr>
          <w:tab/>
        </w:r>
        <w:r w:rsidRPr="00A072C5">
          <w:rPr>
            <w:noProof/>
            <w:webHidden/>
          </w:rPr>
          <w:fldChar w:fldCharType="begin"/>
        </w:r>
        <w:r w:rsidRPr="00A072C5">
          <w:rPr>
            <w:noProof/>
            <w:webHidden/>
          </w:rPr>
          <w:instrText xml:space="preserve"> PAGEREF _Toc178588974 \h </w:instrText>
        </w:r>
        <w:r w:rsidRPr="00A072C5">
          <w:rPr>
            <w:noProof/>
            <w:webHidden/>
          </w:rPr>
        </w:r>
        <w:r w:rsidRPr="00A072C5">
          <w:rPr>
            <w:noProof/>
            <w:webHidden/>
          </w:rPr>
          <w:fldChar w:fldCharType="separate"/>
        </w:r>
        <w:r w:rsidRPr="00A072C5">
          <w:rPr>
            <w:noProof/>
            <w:webHidden/>
            <w:cs/>
          </w:rPr>
          <w:t>6</w:t>
        </w:r>
        <w:r w:rsidRPr="00A072C5">
          <w:rPr>
            <w:noProof/>
            <w:webHidden/>
          </w:rPr>
          <w:fldChar w:fldCharType="end"/>
        </w:r>
      </w:hyperlink>
    </w:p>
    <w:p w14:paraId="796CA7D3" w14:textId="1829F7B0" w:rsidR="00A072C5" w:rsidRPr="00A072C5" w:rsidRDefault="00A072C5">
      <w:pPr>
        <w:pStyle w:val="TOC3"/>
        <w:tabs>
          <w:tab w:val="left" w:pos="2687"/>
          <w:tab w:val="right" w:pos="8296"/>
        </w:tabs>
        <w:rPr>
          <w:rFonts w:eastAsiaTheme="minorEastAsia" w:cs="TH Sarabun New"/>
          <w:noProof/>
          <w:color w:val="auto"/>
          <w:szCs w:val="32"/>
        </w:rPr>
      </w:pPr>
      <w:hyperlink w:anchor="_Toc178588975" w:history="1">
        <w:r w:rsidRPr="00A072C5">
          <w:rPr>
            <w:rStyle w:val="Hyperlink"/>
            <w:rFonts w:cs="TH Sarabun New"/>
            <w:noProof/>
            <w:szCs w:val="32"/>
          </w:rPr>
          <w:t>2.1.1</w:t>
        </w:r>
        <w:r w:rsidRPr="00A072C5">
          <w:rPr>
            <w:rFonts w:eastAsiaTheme="minorEastAsia" w:cs="TH Sarabun New"/>
            <w:noProof/>
            <w:color w:val="auto"/>
            <w:szCs w:val="32"/>
          </w:rPr>
          <w:tab/>
        </w:r>
        <w:r w:rsidRPr="00A072C5">
          <w:rPr>
            <w:rStyle w:val="Hyperlink"/>
            <w:rFonts w:cs="TH Sarabun New"/>
            <w:noProof/>
            <w:szCs w:val="32"/>
          </w:rPr>
          <w:t>Test</w:t>
        </w:r>
        <w:r w:rsidRPr="00A072C5">
          <w:rPr>
            <w:rFonts w:cs="TH Sarabun New"/>
            <w:noProof/>
            <w:webHidden/>
            <w:szCs w:val="32"/>
          </w:rPr>
          <w:tab/>
        </w:r>
        <w:r w:rsidRPr="00A072C5">
          <w:rPr>
            <w:rFonts w:cs="TH Sarabun New"/>
            <w:noProof/>
            <w:webHidden/>
            <w:szCs w:val="32"/>
          </w:rPr>
          <w:fldChar w:fldCharType="begin"/>
        </w:r>
        <w:r w:rsidRPr="00A072C5">
          <w:rPr>
            <w:rFonts w:cs="TH Sarabun New"/>
            <w:noProof/>
            <w:webHidden/>
            <w:szCs w:val="32"/>
          </w:rPr>
          <w:instrText xml:space="preserve"> PAGEREF _Toc178588975 \h </w:instrText>
        </w:r>
        <w:r w:rsidRPr="00A072C5">
          <w:rPr>
            <w:rFonts w:cs="TH Sarabun New"/>
            <w:noProof/>
            <w:webHidden/>
            <w:szCs w:val="32"/>
          </w:rPr>
        </w:r>
        <w:r w:rsidRPr="00A072C5">
          <w:rPr>
            <w:rFonts w:cs="TH Sarabun New"/>
            <w:noProof/>
            <w:webHidden/>
            <w:szCs w:val="32"/>
          </w:rPr>
          <w:fldChar w:fldCharType="separate"/>
        </w:r>
        <w:r w:rsidRPr="00A072C5">
          <w:rPr>
            <w:rFonts w:cs="TH Sarabun New"/>
            <w:noProof/>
            <w:webHidden/>
            <w:szCs w:val="32"/>
            <w:cs/>
          </w:rPr>
          <w:t>6</w:t>
        </w:r>
        <w:r w:rsidRPr="00A072C5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6F42BC" w14:textId="4C9E48E0" w:rsidR="00A072C5" w:rsidRPr="00A072C5" w:rsidRDefault="00A072C5">
      <w:pPr>
        <w:pStyle w:val="TOC3"/>
        <w:tabs>
          <w:tab w:val="left" w:pos="2687"/>
          <w:tab w:val="right" w:pos="8296"/>
        </w:tabs>
        <w:rPr>
          <w:rFonts w:eastAsiaTheme="minorEastAsia" w:cs="TH Sarabun New"/>
          <w:noProof/>
          <w:color w:val="auto"/>
          <w:szCs w:val="32"/>
        </w:rPr>
      </w:pPr>
      <w:hyperlink w:anchor="_Toc178588976" w:history="1">
        <w:r w:rsidRPr="00A072C5">
          <w:rPr>
            <w:rStyle w:val="Hyperlink"/>
            <w:rFonts w:cs="TH Sarabun New"/>
            <w:noProof/>
            <w:szCs w:val="32"/>
          </w:rPr>
          <w:t>2.1.2</w:t>
        </w:r>
        <w:r w:rsidRPr="00A072C5">
          <w:rPr>
            <w:rFonts w:eastAsiaTheme="minorEastAsia" w:cs="TH Sarabun New"/>
            <w:noProof/>
            <w:color w:val="auto"/>
            <w:szCs w:val="32"/>
          </w:rPr>
          <w:tab/>
        </w:r>
        <w:r w:rsidRPr="00A072C5">
          <w:rPr>
            <w:rStyle w:val="Hyperlink"/>
            <w:rFonts w:cs="TH Sarabun New"/>
            <w:noProof/>
            <w:szCs w:val="32"/>
          </w:rPr>
          <w:t>Test</w:t>
        </w:r>
        <w:r w:rsidRPr="00A072C5">
          <w:rPr>
            <w:rFonts w:cs="TH Sarabun New"/>
            <w:noProof/>
            <w:webHidden/>
            <w:szCs w:val="32"/>
          </w:rPr>
          <w:tab/>
        </w:r>
        <w:r w:rsidRPr="00A072C5">
          <w:rPr>
            <w:rFonts w:cs="TH Sarabun New"/>
            <w:noProof/>
            <w:webHidden/>
            <w:szCs w:val="32"/>
          </w:rPr>
          <w:fldChar w:fldCharType="begin"/>
        </w:r>
        <w:r w:rsidRPr="00A072C5">
          <w:rPr>
            <w:rFonts w:cs="TH Sarabun New"/>
            <w:noProof/>
            <w:webHidden/>
            <w:szCs w:val="32"/>
          </w:rPr>
          <w:instrText xml:space="preserve"> PAGEREF _Toc178588976 \h </w:instrText>
        </w:r>
        <w:r w:rsidRPr="00A072C5">
          <w:rPr>
            <w:rFonts w:cs="TH Sarabun New"/>
            <w:noProof/>
            <w:webHidden/>
            <w:szCs w:val="32"/>
          </w:rPr>
        </w:r>
        <w:r w:rsidRPr="00A072C5">
          <w:rPr>
            <w:rFonts w:cs="TH Sarabun New"/>
            <w:noProof/>
            <w:webHidden/>
            <w:szCs w:val="32"/>
          </w:rPr>
          <w:fldChar w:fldCharType="separate"/>
        </w:r>
        <w:r w:rsidRPr="00A072C5">
          <w:rPr>
            <w:rFonts w:cs="TH Sarabun New"/>
            <w:noProof/>
            <w:webHidden/>
            <w:szCs w:val="32"/>
            <w:cs/>
          </w:rPr>
          <w:t>6</w:t>
        </w:r>
        <w:r w:rsidRPr="00A072C5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601484" w14:textId="414CF0D1" w:rsidR="00A072C5" w:rsidRPr="00A072C5" w:rsidRDefault="00A072C5">
      <w:pPr>
        <w:pStyle w:val="TOC3"/>
        <w:tabs>
          <w:tab w:val="left" w:pos="2687"/>
          <w:tab w:val="right" w:pos="8296"/>
        </w:tabs>
        <w:rPr>
          <w:rFonts w:eastAsiaTheme="minorEastAsia" w:cs="TH Sarabun New"/>
          <w:noProof/>
          <w:color w:val="auto"/>
          <w:szCs w:val="32"/>
        </w:rPr>
      </w:pPr>
      <w:hyperlink w:anchor="_Toc178588977" w:history="1">
        <w:r w:rsidRPr="00A072C5">
          <w:rPr>
            <w:rStyle w:val="Hyperlink"/>
            <w:rFonts w:cs="TH Sarabun New"/>
            <w:noProof/>
            <w:szCs w:val="32"/>
          </w:rPr>
          <w:t>2.1.3</w:t>
        </w:r>
        <w:r w:rsidRPr="00A072C5">
          <w:rPr>
            <w:rFonts w:eastAsiaTheme="minorEastAsia" w:cs="TH Sarabun New"/>
            <w:noProof/>
            <w:color w:val="auto"/>
            <w:szCs w:val="32"/>
          </w:rPr>
          <w:tab/>
        </w:r>
        <w:r w:rsidRPr="00A072C5">
          <w:rPr>
            <w:rStyle w:val="Hyperlink"/>
            <w:rFonts w:cs="TH Sarabun New"/>
            <w:noProof/>
            <w:szCs w:val="32"/>
          </w:rPr>
          <w:t>Test</w:t>
        </w:r>
        <w:r w:rsidRPr="00A072C5">
          <w:rPr>
            <w:rFonts w:cs="TH Sarabun New"/>
            <w:noProof/>
            <w:webHidden/>
            <w:szCs w:val="32"/>
          </w:rPr>
          <w:tab/>
        </w:r>
        <w:r w:rsidRPr="00A072C5">
          <w:rPr>
            <w:rFonts w:cs="TH Sarabun New"/>
            <w:noProof/>
            <w:webHidden/>
            <w:szCs w:val="32"/>
          </w:rPr>
          <w:fldChar w:fldCharType="begin"/>
        </w:r>
        <w:r w:rsidRPr="00A072C5">
          <w:rPr>
            <w:rFonts w:cs="TH Sarabun New"/>
            <w:noProof/>
            <w:webHidden/>
            <w:szCs w:val="32"/>
          </w:rPr>
          <w:instrText xml:space="preserve"> PAGEREF _Toc178588977 \h </w:instrText>
        </w:r>
        <w:r w:rsidRPr="00A072C5">
          <w:rPr>
            <w:rFonts w:cs="TH Sarabun New"/>
            <w:noProof/>
            <w:webHidden/>
            <w:szCs w:val="32"/>
          </w:rPr>
        </w:r>
        <w:r w:rsidRPr="00A072C5">
          <w:rPr>
            <w:rFonts w:cs="TH Sarabun New"/>
            <w:noProof/>
            <w:webHidden/>
            <w:szCs w:val="32"/>
          </w:rPr>
          <w:fldChar w:fldCharType="separate"/>
        </w:r>
        <w:r w:rsidRPr="00A072C5">
          <w:rPr>
            <w:rFonts w:cs="TH Sarabun New"/>
            <w:noProof/>
            <w:webHidden/>
            <w:szCs w:val="32"/>
            <w:cs/>
          </w:rPr>
          <w:t>6</w:t>
        </w:r>
        <w:r w:rsidRPr="00A072C5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63FFED35" w14:textId="7BFCA3CC" w:rsidR="00A072C5" w:rsidRPr="00A072C5" w:rsidRDefault="00A072C5">
      <w:pPr>
        <w:pStyle w:val="TOC1"/>
        <w:rPr>
          <w:rFonts w:eastAsiaTheme="minorEastAsia"/>
          <w:b w:val="0"/>
          <w:bCs w:val="0"/>
          <w:color w:val="auto"/>
        </w:rPr>
      </w:pPr>
      <w:hyperlink w:anchor="_Toc178588978" w:history="1">
        <w:r w:rsidRPr="00A072C5">
          <w:rPr>
            <w:rStyle w:val="Hyperlink"/>
            <w:b w:val="0"/>
            <w:bCs w:val="0"/>
            <w:cs/>
          </w:rPr>
          <w:t xml:space="preserve">บทที่ </w:t>
        </w:r>
        <w:r w:rsidRPr="00A072C5">
          <w:rPr>
            <w:rStyle w:val="Hyperlink"/>
            <w:b w:val="0"/>
            <w:bCs w:val="0"/>
          </w:rPr>
          <w:t>3</w:t>
        </w:r>
        <w:r w:rsidRPr="00A072C5">
          <w:rPr>
            <w:rStyle w:val="Hyperlink"/>
            <w:b w:val="0"/>
            <w:bCs w:val="0"/>
            <w:cs/>
          </w:rPr>
          <w:t xml:space="preserve"> บทที่ 3 ขั้นตอนและวิธีดำเนินงาน</w:t>
        </w:r>
        <w:r w:rsidRPr="00A072C5">
          <w:rPr>
            <w:b w:val="0"/>
            <w:bCs w:val="0"/>
            <w:webHidden/>
          </w:rPr>
          <w:tab/>
        </w:r>
        <w:r w:rsidRPr="00A072C5">
          <w:rPr>
            <w:b w:val="0"/>
            <w:bCs w:val="0"/>
            <w:webHidden/>
          </w:rPr>
          <w:fldChar w:fldCharType="begin"/>
        </w:r>
        <w:r w:rsidRPr="00A072C5">
          <w:rPr>
            <w:b w:val="0"/>
            <w:bCs w:val="0"/>
            <w:webHidden/>
          </w:rPr>
          <w:instrText xml:space="preserve"> PAGEREF _Toc178588978 \h </w:instrText>
        </w:r>
        <w:r w:rsidRPr="00A072C5">
          <w:rPr>
            <w:b w:val="0"/>
            <w:bCs w:val="0"/>
            <w:webHidden/>
          </w:rPr>
        </w:r>
        <w:r w:rsidRPr="00A072C5">
          <w:rPr>
            <w:b w:val="0"/>
            <w:bCs w:val="0"/>
            <w:webHidden/>
          </w:rPr>
          <w:fldChar w:fldCharType="separate"/>
        </w:r>
        <w:r w:rsidRPr="00A072C5">
          <w:rPr>
            <w:b w:val="0"/>
            <w:bCs w:val="0"/>
            <w:webHidden/>
            <w:cs/>
          </w:rPr>
          <w:t>9</w:t>
        </w:r>
        <w:r w:rsidRPr="00A072C5">
          <w:rPr>
            <w:b w:val="0"/>
            <w:bCs w:val="0"/>
            <w:webHidden/>
          </w:rPr>
          <w:fldChar w:fldCharType="end"/>
        </w:r>
      </w:hyperlink>
    </w:p>
    <w:p w14:paraId="6C3C019D" w14:textId="71B5DEF1" w:rsidR="00A072C5" w:rsidRPr="00A072C5" w:rsidRDefault="00A072C5">
      <w:pPr>
        <w:pStyle w:val="TOC1"/>
        <w:rPr>
          <w:rFonts w:eastAsiaTheme="minorEastAsia"/>
          <w:b w:val="0"/>
          <w:bCs w:val="0"/>
          <w:color w:val="auto"/>
        </w:rPr>
      </w:pPr>
      <w:hyperlink w:anchor="_Toc178588979" w:history="1">
        <w:r w:rsidRPr="00A072C5">
          <w:rPr>
            <w:rStyle w:val="Hyperlink"/>
            <w:b w:val="0"/>
            <w:bCs w:val="0"/>
            <w:cs/>
          </w:rPr>
          <w:t xml:space="preserve">บทที่ </w:t>
        </w:r>
        <w:r w:rsidRPr="00A072C5">
          <w:rPr>
            <w:rStyle w:val="Hyperlink"/>
            <w:b w:val="0"/>
            <w:bCs w:val="0"/>
          </w:rPr>
          <w:t>4</w:t>
        </w:r>
        <w:r w:rsidRPr="00A072C5">
          <w:rPr>
            <w:rStyle w:val="Hyperlink"/>
            <w:b w:val="0"/>
            <w:bCs w:val="0"/>
            <w:cs/>
          </w:rPr>
          <w:t xml:space="preserve"> บทที่ 4 ผลการดำเนินงาน</w:t>
        </w:r>
        <w:r w:rsidRPr="00A072C5">
          <w:rPr>
            <w:b w:val="0"/>
            <w:bCs w:val="0"/>
            <w:webHidden/>
          </w:rPr>
          <w:tab/>
        </w:r>
        <w:r w:rsidRPr="00A072C5">
          <w:rPr>
            <w:b w:val="0"/>
            <w:bCs w:val="0"/>
            <w:webHidden/>
          </w:rPr>
          <w:fldChar w:fldCharType="begin"/>
        </w:r>
        <w:r w:rsidRPr="00A072C5">
          <w:rPr>
            <w:b w:val="0"/>
            <w:bCs w:val="0"/>
            <w:webHidden/>
          </w:rPr>
          <w:instrText xml:space="preserve"> PAGEREF _Toc178588979 \h </w:instrText>
        </w:r>
        <w:r w:rsidRPr="00A072C5">
          <w:rPr>
            <w:b w:val="0"/>
            <w:bCs w:val="0"/>
            <w:webHidden/>
          </w:rPr>
        </w:r>
        <w:r w:rsidRPr="00A072C5">
          <w:rPr>
            <w:b w:val="0"/>
            <w:bCs w:val="0"/>
            <w:webHidden/>
          </w:rPr>
          <w:fldChar w:fldCharType="separate"/>
        </w:r>
        <w:r w:rsidRPr="00A072C5">
          <w:rPr>
            <w:b w:val="0"/>
            <w:bCs w:val="0"/>
            <w:webHidden/>
            <w:cs/>
          </w:rPr>
          <w:t>10</w:t>
        </w:r>
        <w:r w:rsidRPr="00A072C5">
          <w:rPr>
            <w:b w:val="0"/>
            <w:bCs w:val="0"/>
            <w:webHidden/>
          </w:rPr>
          <w:fldChar w:fldCharType="end"/>
        </w:r>
      </w:hyperlink>
    </w:p>
    <w:p w14:paraId="5516CB6F" w14:textId="5C750D90" w:rsidR="00A072C5" w:rsidRPr="00A072C5" w:rsidRDefault="00A072C5">
      <w:pPr>
        <w:pStyle w:val="TOC1"/>
        <w:rPr>
          <w:rFonts w:eastAsiaTheme="minorEastAsia"/>
          <w:b w:val="0"/>
          <w:bCs w:val="0"/>
          <w:color w:val="auto"/>
        </w:rPr>
      </w:pPr>
      <w:hyperlink w:anchor="_Toc178588980" w:history="1">
        <w:r w:rsidRPr="00A072C5">
          <w:rPr>
            <w:rStyle w:val="Hyperlink"/>
            <w:b w:val="0"/>
            <w:bCs w:val="0"/>
            <w:cs/>
          </w:rPr>
          <w:t xml:space="preserve">บทที่ </w:t>
        </w:r>
        <w:r w:rsidRPr="00A072C5">
          <w:rPr>
            <w:rStyle w:val="Hyperlink"/>
            <w:b w:val="0"/>
            <w:bCs w:val="0"/>
          </w:rPr>
          <w:t>5</w:t>
        </w:r>
        <w:r w:rsidRPr="00A072C5">
          <w:rPr>
            <w:rStyle w:val="Hyperlink"/>
            <w:b w:val="0"/>
            <w:bCs w:val="0"/>
            <w:cs/>
          </w:rPr>
          <w:t xml:space="preserve"> บทที่ 5 สรุปผลการดำเนินงานและข้อเสนอแนะ</w:t>
        </w:r>
        <w:r w:rsidRPr="00A072C5">
          <w:rPr>
            <w:b w:val="0"/>
            <w:bCs w:val="0"/>
            <w:webHidden/>
          </w:rPr>
          <w:tab/>
        </w:r>
        <w:r w:rsidRPr="00A072C5">
          <w:rPr>
            <w:b w:val="0"/>
            <w:bCs w:val="0"/>
            <w:webHidden/>
          </w:rPr>
          <w:fldChar w:fldCharType="begin"/>
        </w:r>
        <w:r w:rsidRPr="00A072C5">
          <w:rPr>
            <w:b w:val="0"/>
            <w:bCs w:val="0"/>
            <w:webHidden/>
          </w:rPr>
          <w:instrText xml:space="preserve"> PAGEREF _Toc178588980 \h </w:instrText>
        </w:r>
        <w:r w:rsidRPr="00A072C5">
          <w:rPr>
            <w:b w:val="0"/>
            <w:bCs w:val="0"/>
            <w:webHidden/>
          </w:rPr>
        </w:r>
        <w:r w:rsidRPr="00A072C5">
          <w:rPr>
            <w:b w:val="0"/>
            <w:bCs w:val="0"/>
            <w:webHidden/>
          </w:rPr>
          <w:fldChar w:fldCharType="separate"/>
        </w:r>
        <w:r w:rsidRPr="00A072C5">
          <w:rPr>
            <w:b w:val="0"/>
            <w:bCs w:val="0"/>
            <w:webHidden/>
            <w:cs/>
          </w:rPr>
          <w:t>11</w:t>
        </w:r>
        <w:r w:rsidRPr="00A072C5">
          <w:rPr>
            <w:b w:val="0"/>
            <w:bCs w:val="0"/>
            <w:webHidden/>
          </w:rPr>
          <w:fldChar w:fldCharType="end"/>
        </w:r>
      </w:hyperlink>
    </w:p>
    <w:p w14:paraId="668754A3" w14:textId="78587C65" w:rsidR="00A072C5" w:rsidRPr="00A072C5" w:rsidRDefault="00A072C5">
      <w:pPr>
        <w:pStyle w:val="TOC1"/>
        <w:rPr>
          <w:rFonts w:eastAsiaTheme="minorEastAsia"/>
          <w:b w:val="0"/>
          <w:bCs w:val="0"/>
          <w:color w:val="auto"/>
        </w:rPr>
      </w:pPr>
      <w:hyperlink w:anchor="_Toc178588981" w:history="1">
        <w:r w:rsidRPr="00A072C5">
          <w:rPr>
            <w:rStyle w:val="Hyperlink"/>
            <w:b w:val="0"/>
            <w:bCs w:val="0"/>
            <w:cs/>
          </w:rPr>
          <w:t xml:space="preserve">บทที่ </w:t>
        </w:r>
        <w:r w:rsidRPr="00A072C5">
          <w:rPr>
            <w:rStyle w:val="Hyperlink"/>
            <w:b w:val="0"/>
            <w:bCs w:val="0"/>
          </w:rPr>
          <w:t>6</w:t>
        </w:r>
        <w:r w:rsidRPr="00A072C5">
          <w:rPr>
            <w:rStyle w:val="Hyperlink"/>
            <w:b w:val="0"/>
            <w:bCs w:val="0"/>
            <w:cs/>
          </w:rPr>
          <w:t xml:space="preserve"> บรรณาณุกรรม</w:t>
        </w:r>
        <w:r w:rsidRPr="00A072C5">
          <w:rPr>
            <w:b w:val="0"/>
            <w:bCs w:val="0"/>
            <w:webHidden/>
          </w:rPr>
          <w:tab/>
        </w:r>
        <w:r w:rsidRPr="00A072C5">
          <w:rPr>
            <w:b w:val="0"/>
            <w:bCs w:val="0"/>
            <w:webHidden/>
          </w:rPr>
          <w:fldChar w:fldCharType="begin"/>
        </w:r>
        <w:r w:rsidRPr="00A072C5">
          <w:rPr>
            <w:b w:val="0"/>
            <w:bCs w:val="0"/>
            <w:webHidden/>
          </w:rPr>
          <w:instrText xml:space="preserve"> PAGEREF _Toc178588981 \h </w:instrText>
        </w:r>
        <w:r w:rsidRPr="00A072C5">
          <w:rPr>
            <w:b w:val="0"/>
            <w:bCs w:val="0"/>
            <w:webHidden/>
          </w:rPr>
        </w:r>
        <w:r w:rsidRPr="00A072C5">
          <w:rPr>
            <w:b w:val="0"/>
            <w:bCs w:val="0"/>
            <w:webHidden/>
          </w:rPr>
          <w:fldChar w:fldCharType="separate"/>
        </w:r>
        <w:r w:rsidRPr="00A072C5">
          <w:rPr>
            <w:b w:val="0"/>
            <w:bCs w:val="0"/>
            <w:webHidden/>
            <w:cs/>
          </w:rPr>
          <w:t>12</w:t>
        </w:r>
        <w:r w:rsidRPr="00A072C5">
          <w:rPr>
            <w:b w:val="0"/>
            <w:bCs w:val="0"/>
            <w:webHidden/>
          </w:rPr>
          <w:fldChar w:fldCharType="end"/>
        </w:r>
      </w:hyperlink>
    </w:p>
    <w:p w14:paraId="70C6DFF5" w14:textId="33F9985D" w:rsidR="00A072C5" w:rsidRPr="00A072C5" w:rsidRDefault="00A072C5">
      <w:pPr>
        <w:pStyle w:val="TOC1"/>
        <w:rPr>
          <w:rFonts w:eastAsiaTheme="minorEastAsia"/>
          <w:b w:val="0"/>
          <w:bCs w:val="0"/>
          <w:color w:val="auto"/>
        </w:rPr>
      </w:pPr>
      <w:hyperlink w:anchor="_Toc178588982" w:history="1">
        <w:r w:rsidRPr="00A072C5">
          <w:rPr>
            <w:rStyle w:val="Hyperlink"/>
            <w:b w:val="0"/>
            <w:bCs w:val="0"/>
            <w:cs/>
          </w:rPr>
          <w:t xml:space="preserve">บทที่ </w:t>
        </w:r>
        <w:r w:rsidRPr="00A072C5">
          <w:rPr>
            <w:rStyle w:val="Hyperlink"/>
            <w:b w:val="0"/>
            <w:bCs w:val="0"/>
          </w:rPr>
          <w:t>7</w:t>
        </w:r>
        <w:r w:rsidRPr="00A072C5">
          <w:rPr>
            <w:rStyle w:val="Hyperlink"/>
            <w:b w:val="0"/>
            <w:bCs w:val="0"/>
            <w:cs/>
          </w:rPr>
          <w:t xml:space="preserve"> ภาคผนวก</w:t>
        </w:r>
        <w:r w:rsidRPr="00A072C5">
          <w:rPr>
            <w:b w:val="0"/>
            <w:bCs w:val="0"/>
            <w:webHidden/>
          </w:rPr>
          <w:tab/>
        </w:r>
        <w:r w:rsidRPr="00A072C5">
          <w:rPr>
            <w:b w:val="0"/>
            <w:bCs w:val="0"/>
            <w:webHidden/>
          </w:rPr>
          <w:fldChar w:fldCharType="begin"/>
        </w:r>
        <w:r w:rsidRPr="00A072C5">
          <w:rPr>
            <w:b w:val="0"/>
            <w:bCs w:val="0"/>
            <w:webHidden/>
          </w:rPr>
          <w:instrText xml:space="preserve"> PAGEREF _Toc178588982 \h </w:instrText>
        </w:r>
        <w:r w:rsidRPr="00A072C5">
          <w:rPr>
            <w:b w:val="0"/>
            <w:bCs w:val="0"/>
            <w:webHidden/>
          </w:rPr>
        </w:r>
        <w:r w:rsidRPr="00A072C5">
          <w:rPr>
            <w:b w:val="0"/>
            <w:bCs w:val="0"/>
            <w:webHidden/>
          </w:rPr>
          <w:fldChar w:fldCharType="separate"/>
        </w:r>
        <w:r w:rsidRPr="00A072C5">
          <w:rPr>
            <w:b w:val="0"/>
            <w:bCs w:val="0"/>
            <w:webHidden/>
            <w:cs/>
          </w:rPr>
          <w:t>13</w:t>
        </w:r>
        <w:r w:rsidRPr="00A072C5">
          <w:rPr>
            <w:b w:val="0"/>
            <w:bCs w:val="0"/>
            <w:webHidden/>
          </w:rPr>
          <w:fldChar w:fldCharType="end"/>
        </w:r>
      </w:hyperlink>
    </w:p>
    <w:p w14:paraId="188AA5AE" w14:textId="0EC94E5E" w:rsidR="00A072C5" w:rsidRDefault="00A072C5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8"/>
        </w:rPr>
      </w:pPr>
      <w:hyperlink w:anchor="_Toc178588983" w:history="1">
        <w:r w:rsidRPr="00A072C5">
          <w:rPr>
            <w:rStyle w:val="Hyperlink"/>
            <w:b w:val="0"/>
            <w:bCs w:val="0"/>
            <w:cs/>
          </w:rPr>
          <w:t xml:space="preserve">บทที่ </w:t>
        </w:r>
        <w:r w:rsidRPr="00A072C5">
          <w:rPr>
            <w:rStyle w:val="Hyperlink"/>
            <w:b w:val="0"/>
            <w:bCs w:val="0"/>
          </w:rPr>
          <w:t>8</w:t>
        </w:r>
        <w:r w:rsidRPr="00A072C5">
          <w:rPr>
            <w:rStyle w:val="Hyperlink"/>
            <w:b w:val="0"/>
            <w:bCs w:val="0"/>
            <w:cs/>
          </w:rPr>
          <w:t xml:space="preserve"> ประวัตินักศึกษา</w:t>
        </w:r>
        <w:r w:rsidRPr="00A072C5">
          <w:rPr>
            <w:b w:val="0"/>
            <w:bCs w:val="0"/>
            <w:webHidden/>
          </w:rPr>
          <w:tab/>
        </w:r>
        <w:r w:rsidRPr="00A072C5">
          <w:rPr>
            <w:b w:val="0"/>
            <w:bCs w:val="0"/>
            <w:webHidden/>
          </w:rPr>
          <w:fldChar w:fldCharType="begin"/>
        </w:r>
        <w:r w:rsidRPr="00A072C5">
          <w:rPr>
            <w:b w:val="0"/>
            <w:bCs w:val="0"/>
            <w:webHidden/>
          </w:rPr>
          <w:instrText xml:space="preserve"> PAGEREF _Toc178588983 \h </w:instrText>
        </w:r>
        <w:r w:rsidRPr="00A072C5">
          <w:rPr>
            <w:b w:val="0"/>
            <w:bCs w:val="0"/>
            <w:webHidden/>
          </w:rPr>
        </w:r>
        <w:r w:rsidRPr="00A072C5">
          <w:rPr>
            <w:b w:val="0"/>
            <w:bCs w:val="0"/>
            <w:webHidden/>
          </w:rPr>
          <w:fldChar w:fldCharType="separate"/>
        </w:r>
        <w:r w:rsidRPr="00A072C5">
          <w:rPr>
            <w:b w:val="0"/>
            <w:bCs w:val="0"/>
            <w:webHidden/>
            <w:cs/>
          </w:rPr>
          <w:t>14</w:t>
        </w:r>
        <w:r w:rsidRPr="00A072C5">
          <w:rPr>
            <w:b w:val="0"/>
            <w:bCs w:val="0"/>
            <w:webHidden/>
          </w:rPr>
          <w:fldChar w:fldCharType="end"/>
        </w:r>
      </w:hyperlink>
    </w:p>
    <w:p w14:paraId="58865A2E" w14:textId="3DE3C6D4" w:rsidR="0093221A" w:rsidRPr="00ED75CC" w:rsidRDefault="00A072C5" w:rsidP="005535EE">
      <w:r>
        <w:rPr>
          <w:noProof/>
        </w:rPr>
        <w:fldChar w:fldCharType="end"/>
      </w:r>
    </w:p>
    <w:p w14:paraId="264F21D4" w14:textId="77777777" w:rsidR="00ED75CC" w:rsidRDefault="00ED75CC" w:rsidP="00F43623">
      <w:pPr>
        <w:pStyle w:val="Heading1"/>
        <w:numPr>
          <w:ilvl w:val="0"/>
          <w:numId w:val="0"/>
        </w:numPr>
        <w:spacing w:before="0"/>
        <w:rPr>
          <w:b w:val="0"/>
          <w:bCs/>
        </w:rPr>
      </w:pPr>
      <w:bookmarkStart w:id="25" w:name="_Toc178580994"/>
      <w:bookmarkStart w:id="26" w:name="_Toc178587720"/>
      <w:bookmarkStart w:id="27" w:name="_Toc178587854"/>
      <w:bookmarkStart w:id="28" w:name="_Toc178587894"/>
      <w:bookmarkStart w:id="29" w:name="_Toc178588153"/>
    </w:p>
    <w:p w14:paraId="34EDF96B" w14:textId="77777777" w:rsidR="00ED75CC" w:rsidRDefault="00ED75CC" w:rsidP="00F43623">
      <w:pPr>
        <w:pStyle w:val="Heading1"/>
        <w:numPr>
          <w:ilvl w:val="0"/>
          <w:numId w:val="0"/>
        </w:numPr>
        <w:spacing w:before="0"/>
        <w:rPr>
          <w:b w:val="0"/>
          <w:bCs/>
        </w:rPr>
      </w:pPr>
    </w:p>
    <w:p w14:paraId="0CF2D391" w14:textId="77777777" w:rsidR="00ED75CC" w:rsidRPr="00ED75CC" w:rsidRDefault="00ED75CC" w:rsidP="00A072C5">
      <w:pPr>
        <w:ind w:firstLine="0"/>
      </w:pPr>
    </w:p>
    <w:p w14:paraId="5F2CA356" w14:textId="2AE70D8F" w:rsidR="000226A1" w:rsidRDefault="000226A1" w:rsidP="00F43623">
      <w:pPr>
        <w:pStyle w:val="Heading1"/>
        <w:numPr>
          <w:ilvl w:val="0"/>
          <w:numId w:val="0"/>
        </w:numPr>
        <w:spacing w:before="0"/>
        <w:rPr>
          <w:b w:val="0"/>
          <w:bCs/>
        </w:rPr>
      </w:pPr>
      <w:bookmarkStart w:id="30" w:name="_Toc178588966"/>
      <w:r w:rsidRPr="00FC3DB8">
        <w:rPr>
          <w:rFonts w:hint="cs"/>
          <w:b w:val="0"/>
          <w:bCs/>
          <w:cs/>
        </w:rPr>
        <w:lastRenderedPageBreak/>
        <w:t>สารบัญรูปภาพ</w:t>
      </w:r>
      <w:bookmarkEnd w:id="25"/>
      <w:bookmarkEnd w:id="26"/>
      <w:bookmarkEnd w:id="27"/>
      <w:bookmarkEnd w:id="28"/>
      <w:bookmarkEnd w:id="29"/>
      <w:bookmarkEnd w:id="30"/>
    </w:p>
    <w:p w14:paraId="19CE01A8" w14:textId="6C5555A3" w:rsidR="0093221A" w:rsidRDefault="0093221A" w:rsidP="0093221A">
      <w:r>
        <w:rPr>
          <w:rFonts w:hint="cs"/>
          <w:cs/>
        </w:rPr>
        <w:t>ภาพ</w:t>
      </w:r>
      <w:r w:rsidRPr="0093221A">
        <w:rPr>
          <w:cs/>
        </w:rPr>
        <w:t>ที่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หน้า</w:t>
      </w:r>
    </w:p>
    <w:p w14:paraId="48E5B3E6" w14:textId="7B90F368" w:rsidR="00885480" w:rsidRDefault="0093221A" w:rsidP="00CD02B0">
      <w:pPr>
        <w:pStyle w:val="TableofFigures"/>
        <w:tabs>
          <w:tab w:val="right" w:pos="8296"/>
        </w:tabs>
        <w:ind w:left="360" w:firstLine="90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TOC \h \z \c "</w:instrText>
      </w:r>
      <w:r>
        <w:rPr>
          <w:rFonts w:hint="cs"/>
          <w:cs/>
        </w:rPr>
        <w:instrText>ภาพที่"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hyperlink w:anchor="_Toc178582731" w:history="1">
        <w:r w:rsidR="00885480" w:rsidRPr="00207CBA">
          <w:rPr>
            <w:rStyle w:val="Hyperlink"/>
            <w:noProof/>
            <w:cs/>
          </w:rPr>
          <w:t>1</w:t>
        </w:r>
        <w:r w:rsidR="00885480" w:rsidRPr="00207CBA">
          <w:rPr>
            <w:rStyle w:val="Hyperlink"/>
            <w:noProof/>
            <w:cs/>
          </w:rPr>
          <w:noBreakHyphen/>
          <w:t>1 รูปแมวส้ม</w:t>
        </w:r>
        <w:r w:rsidR="00885480">
          <w:rPr>
            <w:noProof/>
            <w:webHidden/>
          </w:rPr>
          <w:tab/>
        </w:r>
        <w:r w:rsidR="00885480">
          <w:rPr>
            <w:noProof/>
            <w:webHidden/>
          </w:rPr>
          <w:fldChar w:fldCharType="begin"/>
        </w:r>
        <w:r w:rsidR="00885480">
          <w:rPr>
            <w:noProof/>
            <w:webHidden/>
          </w:rPr>
          <w:instrText xml:space="preserve"> PAGEREF _Toc178582731 \h </w:instrText>
        </w:r>
        <w:r w:rsidR="00885480">
          <w:rPr>
            <w:noProof/>
            <w:webHidden/>
          </w:rPr>
        </w:r>
        <w:r w:rsidR="00885480">
          <w:rPr>
            <w:noProof/>
            <w:webHidden/>
          </w:rPr>
          <w:fldChar w:fldCharType="separate"/>
        </w:r>
        <w:r w:rsidR="00C80698">
          <w:rPr>
            <w:noProof/>
            <w:webHidden/>
            <w:cs/>
          </w:rPr>
          <w:t>2</w:t>
        </w:r>
        <w:r w:rsidR="00885480">
          <w:rPr>
            <w:noProof/>
            <w:webHidden/>
          </w:rPr>
          <w:fldChar w:fldCharType="end"/>
        </w:r>
      </w:hyperlink>
    </w:p>
    <w:p w14:paraId="2F3368A8" w14:textId="092A72D0" w:rsidR="00885480" w:rsidRDefault="006821AB" w:rsidP="00CD02B0">
      <w:pPr>
        <w:pStyle w:val="TableofFigures"/>
        <w:tabs>
          <w:tab w:val="right" w:pos="8296"/>
        </w:tabs>
        <w:ind w:left="360" w:firstLine="90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582732" w:history="1">
        <w:r w:rsidR="00885480" w:rsidRPr="00207CBA">
          <w:rPr>
            <w:rStyle w:val="Hyperlink"/>
            <w:noProof/>
            <w:cs/>
          </w:rPr>
          <w:t>1</w:t>
        </w:r>
        <w:r w:rsidR="00885480" w:rsidRPr="00207CBA">
          <w:rPr>
            <w:rStyle w:val="Hyperlink"/>
            <w:noProof/>
            <w:cs/>
          </w:rPr>
          <w:noBreakHyphen/>
          <w:t>2 รูปหมาน้อย</w:t>
        </w:r>
        <w:r w:rsidR="00885480">
          <w:rPr>
            <w:noProof/>
            <w:webHidden/>
          </w:rPr>
          <w:tab/>
        </w:r>
        <w:r w:rsidR="00885480">
          <w:rPr>
            <w:noProof/>
            <w:webHidden/>
          </w:rPr>
          <w:fldChar w:fldCharType="begin"/>
        </w:r>
        <w:r w:rsidR="00885480">
          <w:rPr>
            <w:noProof/>
            <w:webHidden/>
          </w:rPr>
          <w:instrText xml:space="preserve"> PAGEREF _Toc178582732 \h </w:instrText>
        </w:r>
        <w:r w:rsidR="00885480">
          <w:rPr>
            <w:noProof/>
            <w:webHidden/>
          </w:rPr>
        </w:r>
        <w:r w:rsidR="00885480">
          <w:rPr>
            <w:noProof/>
            <w:webHidden/>
          </w:rPr>
          <w:fldChar w:fldCharType="separate"/>
        </w:r>
        <w:r w:rsidR="00C80698">
          <w:rPr>
            <w:noProof/>
            <w:webHidden/>
            <w:cs/>
          </w:rPr>
          <w:t>2</w:t>
        </w:r>
        <w:r w:rsidR="00885480">
          <w:rPr>
            <w:noProof/>
            <w:webHidden/>
          </w:rPr>
          <w:fldChar w:fldCharType="end"/>
        </w:r>
      </w:hyperlink>
    </w:p>
    <w:p w14:paraId="6242B04C" w14:textId="1462041E" w:rsidR="00885480" w:rsidRDefault="006821AB" w:rsidP="00CD02B0">
      <w:pPr>
        <w:pStyle w:val="TableofFigures"/>
        <w:tabs>
          <w:tab w:val="right" w:pos="8296"/>
        </w:tabs>
        <w:ind w:left="360" w:firstLine="90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582733" w:history="1">
        <w:r w:rsidR="00885480" w:rsidRPr="00207CBA">
          <w:rPr>
            <w:rStyle w:val="Hyperlink"/>
            <w:noProof/>
            <w:cs/>
          </w:rPr>
          <w:t>2</w:t>
        </w:r>
        <w:r w:rsidR="00885480" w:rsidRPr="00207CBA">
          <w:rPr>
            <w:rStyle w:val="Hyperlink"/>
            <w:noProof/>
            <w:cs/>
          </w:rPr>
          <w:noBreakHyphen/>
          <w:t>1นกไรวะ</w:t>
        </w:r>
        <w:r w:rsidR="00885480">
          <w:rPr>
            <w:noProof/>
            <w:webHidden/>
          </w:rPr>
          <w:tab/>
        </w:r>
        <w:r w:rsidR="00885480">
          <w:rPr>
            <w:noProof/>
            <w:webHidden/>
          </w:rPr>
          <w:fldChar w:fldCharType="begin"/>
        </w:r>
        <w:r w:rsidR="00885480">
          <w:rPr>
            <w:noProof/>
            <w:webHidden/>
          </w:rPr>
          <w:instrText xml:space="preserve"> PAGEREF _Toc178582733 \h </w:instrText>
        </w:r>
        <w:r w:rsidR="00885480">
          <w:rPr>
            <w:noProof/>
            <w:webHidden/>
          </w:rPr>
        </w:r>
        <w:r w:rsidR="00885480">
          <w:rPr>
            <w:noProof/>
            <w:webHidden/>
          </w:rPr>
          <w:fldChar w:fldCharType="separate"/>
        </w:r>
        <w:r w:rsidR="00C80698">
          <w:rPr>
            <w:noProof/>
            <w:webHidden/>
            <w:cs/>
          </w:rPr>
          <w:t>7</w:t>
        </w:r>
        <w:r w:rsidR="00885480">
          <w:rPr>
            <w:noProof/>
            <w:webHidden/>
          </w:rPr>
          <w:fldChar w:fldCharType="end"/>
        </w:r>
      </w:hyperlink>
    </w:p>
    <w:p w14:paraId="33724773" w14:textId="5BDCD270" w:rsidR="00885480" w:rsidRDefault="006821AB" w:rsidP="00CD02B0">
      <w:pPr>
        <w:pStyle w:val="TableofFigures"/>
        <w:tabs>
          <w:tab w:val="right" w:pos="8296"/>
        </w:tabs>
        <w:ind w:left="360" w:firstLine="90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582734" w:history="1">
        <w:r w:rsidR="00885480" w:rsidRPr="00207CBA">
          <w:rPr>
            <w:rStyle w:val="Hyperlink"/>
            <w:noProof/>
            <w:cs/>
          </w:rPr>
          <w:t>2</w:t>
        </w:r>
        <w:r w:rsidR="00885480" w:rsidRPr="00207CBA">
          <w:rPr>
            <w:rStyle w:val="Hyperlink"/>
            <w:noProof/>
            <w:cs/>
          </w:rPr>
          <w:noBreakHyphen/>
          <w:t>2 สลิดจริงใจไม่จิงโจ้</w:t>
        </w:r>
        <w:r w:rsidR="00885480">
          <w:rPr>
            <w:noProof/>
            <w:webHidden/>
          </w:rPr>
          <w:tab/>
        </w:r>
        <w:r w:rsidR="00885480">
          <w:rPr>
            <w:noProof/>
            <w:webHidden/>
          </w:rPr>
          <w:fldChar w:fldCharType="begin"/>
        </w:r>
        <w:r w:rsidR="00885480">
          <w:rPr>
            <w:noProof/>
            <w:webHidden/>
          </w:rPr>
          <w:instrText xml:space="preserve"> PAGEREF _Toc178582734 \h </w:instrText>
        </w:r>
        <w:r w:rsidR="00885480">
          <w:rPr>
            <w:noProof/>
            <w:webHidden/>
          </w:rPr>
        </w:r>
        <w:r w:rsidR="00885480">
          <w:rPr>
            <w:noProof/>
            <w:webHidden/>
          </w:rPr>
          <w:fldChar w:fldCharType="separate"/>
        </w:r>
        <w:r w:rsidR="00C80698">
          <w:rPr>
            <w:noProof/>
            <w:webHidden/>
            <w:cs/>
          </w:rPr>
          <w:t>8</w:t>
        </w:r>
        <w:r w:rsidR="00885480">
          <w:rPr>
            <w:noProof/>
            <w:webHidden/>
          </w:rPr>
          <w:fldChar w:fldCharType="end"/>
        </w:r>
      </w:hyperlink>
    </w:p>
    <w:p w14:paraId="422BD993" w14:textId="42E53FA3" w:rsidR="00885480" w:rsidRDefault="00885480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</w:p>
    <w:p w14:paraId="20C3444E" w14:textId="605F73AE" w:rsidR="0093221A" w:rsidRPr="0093221A" w:rsidRDefault="0093221A" w:rsidP="00885480">
      <w:pPr>
        <w:ind w:firstLine="0"/>
        <w:rPr>
          <w:cs/>
        </w:rPr>
      </w:pPr>
      <w:r>
        <w:rPr>
          <w:cs/>
        </w:rPr>
        <w:fldChar w:fldCharType="end"/>
      </w:r>
    </w:p>
    <w:p w14:paraId="367B970A" w14:textId="77777777" w:rsidR="000E7031" w:rsidRDefault="000E7031" w:rsidP="000226A1"/>
    <w:p w14:paraId="4E830A8F" w14:textId="4500459E" w:rsidR="00FC3DB8" w:rsidRDefault="00FC3DB8" w:rsidP="000226A1">
      <w:pPr>
        <w:rPr>
          <w:cs/>
        </w:rPr>
        <w:sectPr w:rsidR="00FC3DB8" w:rsidSect="00355433">
          <w:footerReference w:type="default" r:id="rId10"/>
          <w:pgSz w:w="11906" w:h="16838" w:code="9"/>
          <w:pgMar w:top="2160" w:right="1440" w:bottom="1440" w:left="2160" w:header="720" w:footer="720" w:gutter="0"/>
          <w:pgNumType w:fmt="thaiLetters" w:start="2"/>
          <w:cols w:space="720"/>
          <w:docGrid w:linePitch="360"/>
        </w:sectPr>
      </w:pPr>
    </w:p>
    <w:p w14:paraId="5FC5D270" w14:textId="59E63AB4" w:rsidR="009F1D07" w:rsidRPr="00F43623" w:rsidRDefault="00FC3DB8" w:rsidP="00F43623">
      <w:pPr>
        <w:pStyle w:val="Heading1"/>
        <w:numPr>
          <w:ilvl w:val="0"/>
          <w:numId w:val="1"/>
        </w:numPr>
        <w:rPr>
          <w:b w:val="0"/>
          <w:bCs/>
        </w:rPr>
      </w:pPr>
      <w:r>
        <w:rPr>
          <w:b w:val="0"/>
          <w:bCs/>
          <w:cs/>
        </w:rPr>
        <w:lastRenderedPageBreak/>
        <w:br/>
      </w:r>
      <w:bookmarkStart w:id="31" w:name="_Toc178580995"/>
      <w:bookmarkStart w:id="32" w:name="_Toc178587721"/>
      <w:bookmarkStart w:id="33" w:name="_Toc178587855"/>
      <w:bookmarkStart w:id="34" w:name="_Toc178587895"/>
      <w:bookmarkStart w:id="35" w:name="_Toc178588154"/>
      <w:bookmarkStart w:id="36" w:name="_Toc178588967"/>
      <w:r w:rsidRPr="00FC3DB8">
        <w:rPr>
          <w:b w:val="0"/>
          <w:bCs/>
          <w:cs/>
        </w:rPr>
        <w:t>บทนำ</w:t>
      </w:r>
      <w:bookmarkEnd w:id="31"/>
      <w:bookmarkEnd w:id="32"/>
      <w:bookmarkEnd w:id="33"/>
      <w:bookmarkEnd w:id="34"/>
      <w:bookmarkEnd w:id="35"/>
      <w:bookmarkEnd w:id="36"/>
    </w:p>
    <w:p w14:paraId="16550461" w14:textId="148ECD9E" w:rsidR="009F1D07" w:rsidRPr="00F43623" w:rsidRDefault="009F1D07" w:rsidP="00F43623">
      <w:pPr>
        <w:pStyle w:val="Heading2"/>
        <w:rPr>
          <w:b w:val="0"/>
          <w:bCs/>
        </w:rPr>
      </w:pPr>
      <w:bookmarkStart w:id="37" w:name="_Toc178582879"/>
      <w:bookmarkStart w:id="38" w:name="_Toc178587722"/>
      <w:bookmarkStart w:id="39" w:name="_Toc178587856"/>
      <w:bookmarkStart w:id="40" w:name="_Toc178587896"/>
      <w:bookmarkStart w:id="41" w:name="_Toc178588155"/>
      <w:bookmarkStart w:id="42" w:name="_Toc178588968"/>
      <w:r w:rsidRPr="00F43623">
        <w:rPr>
          <w:rFonts w:hint="cs"/>
          <w:b w:val="0"/>
          <w:bCs/>
          <w:cs/>
        </w:rPr>
        <w:t>ความเป็นมาและความสำคัญของปัญหา</w:t>
      </w:r>
      <w:bookmarkEnd w:id="38"/>
      <w:bookmarkEnd w:id="39"/>
      <w:bookmarkEnd w:id="40"/>
      <w:bookmarkEnd w:id="41"/>
      <w:bookmarkEnd w:id="42"/>
    </w:p>
    <w:p w14:paraId="5695AE3E" w14:textId="6D2F2FF1" w:rsidR="009F1D07" w:rsidRDefault="009F1D07" w:rsidP="009F1D07">
      <w:pPr>
        <w:pStyle w:val="tablenumber"/>
      </w:pPr>
      <w:r w:rsidRPr="009F1D07">
        <w:rPr>
          <w:rFonts w:hint="cs"/>
          <w:cs/>
        </w:rPr>
        <w:t>กเกดเก้เดดดดดดดดดดดดดดดดดดดดดดเดก้เด้กกกกกกกกกกกกกกกกกกกกกกกกกกกกเ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ด</w:t>
      </w:r>
    </w:p>
    <w:p w14:paraId="474A526C" w14:textId="24B66E27" w:rsidR="009F1D07" w:rsidRPr="00F43623" w:rsidRDefault="009F1D07" w:rsidP="00F43623">
      <w:pPr>
        <w:pStyle w:val="Heading2"/>
        <w:rPr>
          <w:b w:val="0"/>
          <w:bCs/>
        </w:rPr>
      </w:pPr>
      <w:bookmarkStart w:id="43" w:name="_Toc178587723"/>
      <w:bookmarkStart w:id="44" w:name="_Toc178587857"/>
      <w:bookmarkStart w:id="45" w:name="_Toc178587897"/>
      <w:bookmarkStart w:id="46" w:name="_Toc178588156"/>
      <w:bookmarkStart w:id="47" w:name="_Toc178588969"/>
      <w:r w:rsidRPr="00F43623">
        <w:rPr>
          <w:rFonts w:hint="cs"/>
          <w:b w:val="0"/>
          <w:bCs/>
          <w:cs/>
        </w:rPr>
        <w:t>วัตภุประสงค์โครงงาน</w:t>
      </w:r>
      <w:bookmarkEnd w:id="43"/>
      <w:bookmarkEnd w:id="44"/>
      <w:bookmarkEnd w:id="45"/>
      <w:bookmarkEnd w:id="46"/>
      <w:bookmarkEnd w:id="47"/>
    </w:p>
    <w:p w14:paraId="50CAAA42" w14:textId="411AD5E8" w:rsidR="009F1D07" w:rsidRPr="00F43623" w:rsidRDefault="001A0D65" w:rsidP="00F43623">
      <w:pPr>
        <w:pStyle w:val="Heading3"/>
      </w:pPr>
      <w:bookmarkStart w:id="48" w:name="_Toc178587724"/>
      <w:bookmarkStart w:id="49" w:name="_Toc178587858"/>
      <w:bookmarkStart w:id="50" w:name="_Toc178587898"/>
      <w:bookmarkStart w:id="51" w:name="_Toc178588157"/>
      <w:bookmarkStart w:id="52" w:name="_Toc178588970"/>
      <w:r w:rsidRPr="00F43623">
        <w:rPr>
          <w:rFonts w:hint="cs"/>
          <w:cs/>
        </w:rPr>
        <w:t>เพื่อให้นักศึกษามีความเข้าใจการจัดเล่มปริญญานิพนธ์</w:t>
      </w:r>
      <w:bookmarkEnd w:id="48"/>
      <w:bookmarkEnd w:id="49"/>
      <w:bookmarkEnd w:id="50"/>
      <w:bookmarkEnd w:id="51"/>
      <w:bookmarkEnd w:id="52"/>
    </w:p>
    <w:p w14:paraId="3D8CEE69" w14:textId="06B17468" w:rsidR="001A0D65" w:rsidRPr="00F43623" w:rsidRDefault="001A0D65" w:rsidP="00F43623">
      <w:pPr>
        <w:pStyle w:val="Heading3"/>
      </w:pPr>
      <w:bookmarkStart w:id="53" w:name="_Toc178587725"/>
      <w:bookmarkStart w:id="54" w:name="_Toc178587859"/>
      <w:bookmarkStart w:id="55" w:name="_Toc178587899"/>
      <w:bookmarkStart w:id="56" w:name="_Toc178588158"/>
      <w:bookmarkStart w:id="57" w:name="_Toc178588971"/>
      <w:r w:rsidRPr="00F43623">
        <w:rPr>
          <w:rFonts w:hint="cs"/>
          <w:cs/>
        </w:rPr>
        <w:t>เพื่อให้นักศึกษาสามารถประยุกต์การเข้าใช้งานเอกสารได้</w:t>
      </w:r>
      <w:bookmarkEnd w:id="53"/>
      <w:bookmarkEnd w:id="54"/>
      <w:bookmarkEnd w:id="55"/>
      <w:bookmarkEnd w:id="56"/>
      <w:bookmarkEnd w:id="57"/>
    </w:p>
    <w:p w14:paraId="370747A2" w14:textId="2AFF378B" w:rsidR="009F1D07" w:rsidRPr="00F43623" w:rsidRDefault="001A0D65" w:rsidP="00F43623">
      <w:pPr>
        <w:pStyle w:val="Heading3"/>
      </w:pPr>
      <w:bookmarkStart w:id="58" w:name="_Toc178587726"/>
      <w:bookmarkStart w:id="59" w:name="_Toc178587860"/>
      <w:bookmarkStart w:id="60" w:name="_Toc178587900"/>
      <w:bookmarkStart w:id="61" w:name="_Toc178588159"/>
      <w:bookmarkStart w:id="62" w:name="_Toc178588972"/>
      <w:r w:rsidRPr="00F43623">
        <w:rPr>
          <w:rFonts w:hint="cs"/>
          <w:cs/>
        </w:rPr>
        <w:t>เพื่อให้นักศึกษานำไปใข้ใรการทำงาน</w:t>
      </w:r>
      <w:bookmarkEnd w:id="58"/>
      <w:bookmarkEnd w:id="59"/>
      <w:bookmarkEnd w:id="60"/>
      <w:bookmarkEnd w:id="61"/>
      <w:bookmarkEnd w:id="62"/>
    </w:p>
    <w:p w14:paraId="06A58110" w14:textId="77777777" w:rsidR="009F1D07" w:rsidRDefault="009F1D07" w:rsidP="00665D0B">
      <w:pPr>
        <w:pStyle w:val="Heading3"/>
        <w:numPr>
          <w:ilvl w:val="0"/>
          <w:numId w:val="0"/>
        </w:numPr>
      </w:pPr>
    </w:p>
    <w:p w14:paraId="36ED5FB0" w14:textId="4EF1B27A" w:rsidR="00CD02B0" w:rsidRPr="00CD02B0" w:rsidRDefault="00CD02B0" w:rsidP="009F1D07">
      <w:pPr>
        <w:pStyle w:val="tablenumber"/>
      </w:pPr>
      <w:r w:rsidRPr="00CD02B0">
        <w:rPr>
          <w:cs/>
        </w:rPr>
        <w:t xml:space="preserve">ตารางที่ </w:t>
      </w:r>
      <w:fldSimple w:instr=" STYLEREF 1 \s ">
        <w:r w:rsidR="00C80698">
          <w:rPr>
            <w:noProof/>
            <w:cs/>
          </w:rPr>
          <w:t>1</w:t>
        </w:r>
      </w:fldSimple>
      <w:r w:rsidRPr="00CD02B0">
        <w:rPr>
          <w:cs/>
        </w:rPr>
        <w:noBreakHyphen/>
      </w:r>
      <w:fldSimple w:instr=" SEQ ตารางที่ \* ARABIC \s 1 ">
        <w:r w:rsidR="00C80698">
          <w:rPr>
            <w:noProof/>
            <w:cs/>
          </w:rPr>
          <w:t>1</w:t>
        </w:r>
      </w:fldSimple>
      <w:r>
        <w:rPr>
          <w:rFonts w:hint="cs"/>
          <w:cs/>
        </w:rPr>
        <w:t xml:space="preserve"> </w:t>
      </w:r>
      <w:r w:rsidRPr="00CD02B0">
        <w:rPr>
          <w:rFonts w:hint="cs"/>
          <w:b/>
          <w:bCs/>
          <w:cs/>
        </w:rPr>
        <w:t>ทำเพื่อไรวะ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D02B0" w14:paraId="66DF9947" w14:textId="77777777" w:rsidTr="00CD02B0">
        <w:tc>
          <w:tcPr>
            <w:tcW w:w="1185" w:type="dxa"/>
          </w:tcPr>
          <w:p w14:paraId="40BCA679" w14:textId="77777777" w:rsidR="00CD02B0" w:rsidRDefault="00CD02B0" w:rsidP="00CD02B0"/>
        </w:tc>
        <w:tc>
          <w:tcPr>
            <w:tcW w:w="1185" w:type="dxa"/>
          </w:tcPr>
          <w:p w14:paraId="204B576F" w14:textId="77777777" w:rsidR="00CD02B0" w:rsidRDefault="00CD02B0" w:rsidP="00CD02B0"/>
        </w:tc>
        <w:tc>
          <w:tcPr>
            <w:tcW w:w="1185" w:type="dxa"/>
          </w:tcPr>
          <w:p w14:paraId="0566113F" w14:textId="77777777" w:rsidR="00CD02B0" w:rsidRDefault="00CD02B0" w:rsidP="00CD02B0"/>
        </w:tc>
        <w:tc>
          <w:tcPr>
            <w:tcW w:w="1185" w:type="dxa"/>
          </w:tcPr>
          <w:p w14:paraId="37B06226" w14:textId="77777777" w:rsidR="00CD02B0" w:rsidRDefault="00CD02B0" w:rsidP="00CD02B0"/>
        </w:tc>
        <w:tc>
          <w:tcPr>
            <w:tcW w:w="1185" w:type="dxa"/>
          </w:tcPr>
          <w:p w14:paraId="04B2117E" w14:textId="77777777" w:rsidR="00CD02B0" w:rsidRDefault="00CD02B0" w:rsidP="00CD02B0"/>
        </w:tc>
        <w:tc>
          <w:tcPr>
            <w:tcW w:w="1185" w:type="dxa"/>
          </w:tcPr>
          <w:p w14:paraId="3E55BF67" w14:textId="77777777" w:rsidR="00CD02B0" w:rsidRDefault="00CD02B0" w:rsidP="00CD02B0"/>
        </w:tc>
        <w:tc>
          <w:tcPr>
            <w:tcW w:w="1186" w:type="dxa"/>
          </w:tcPr>
          <w:p w14:paraId="7A9CA7D5" w14:textId="77777777" w:rsidR="00CD02B0" w:rsidRDefault="00CD02B0" w:rsidP="00CD02B0"/>
        </w:tc>
      </w:tr>
      <w:tr w:rsidR="00CD02B0" w14:paraId="6B440525" w14:textId="77777777" w:rsidTr="00CD02B0">
        <w:tc>
          <w:tcPr>
            <w:tcW w:w="1185" w:type="dxa"/>
          </w:tcPr>
          <w:p w14:paraId="2B081F39" w14:textId="77777777" w:rsidR="00CD02B0" w:rsidRDefault="00CD02B0" w:rsidP="00CD02B0"/>
        </w:tc>
        <w:tc>
          <w:tcPr>
            <w:tcW w:w="1185" w:type="dxa"/>
          </w:tcPr>
          <w:p w14:paraId="71A28CCB" w14:textId="77777777" w:rsidR="00CD02B0" w:rsidRDefault="00CD02B0" w:rsidP="00CD02B0"/>
        </w:tc>
        <w:tc>
          <w:tcPr>
            <w:tcW w:w="1185" w:type="dxa"/>
          </w:tcPr>
          <w:p w14:paraId="040045B4" w14:textId="77777777" w:rsidR="00CD02B0" w:rsidRDefault="00CD02B0" w:rsidP="00CD02B0"/>
        </w:tc>
        <w:tc>
          <w:tcPr>
            <w:tcW w:w="1185" w:type="dxa"/>
          </w:tcPr>
          <w:p w14:paraId="197ECAE8" w14:textId="77777777" w:rsidR="00CD02B0" w:rsidRDefault="00CD02B0" w:rsidP="00CD02B0"/>
        </w:tc>
        <w:tc>
          <w:tcPr>
            <w:tcW w:w="1185" w:type="dxa"/>
          </w:tcPr>
          <w:p w14:paraId="303AE8D2" w14:textId="77777777" w:rsidR="00CD02B0" w:rsidRDefault="00CD02B0" w:rsidP="00CD02B0"/>
        </w:tc>
        <w:tc>
          <w:tcPr>
            <w:tcW w:w="1185" w:type="dxa"/>
          </w:tcPr>
          <w:p w14:paraId="5F027F27" w14:textId="77777777" w:rsidR="00CD02B0" w:rsidRDefault="00CD02B0" w:rsidP="00CD02B0"/>
        </w:tc>
        <w:tc>
          <w:tcPr>
            <w:tcW w:w="1186" w:type="dxa"/>
          </w:tcPr>
          <w:p w14:paraId="7DD4E437" w14:textId="77777777" w:rsidR="00CD02B0" w:rsidRDefault="00CD02B0" w:rsidP="00CD02B0"/>
        </w:tc>
      </w:tr>
      <w:tr w:rsidR="00CD02B0" w14:paraId="10D56872" w14:textId="77777777" w:rsidTr="00CD02B0">
        <w:tc>
          <w:tcPr>
            <w:tcW w:w="1185" w:type="dxa"/>
          </w:tcPr>
          <w:p w14:paraId="2B863D53" w14:textId="77777777" w:rsidR="00CD02B0" w:rsidRDefault="00CD02B0" w:rsidP="00CD02B0"/>
        </w:tc>
        <w:tc>
          <w:tcPr>
            <w:tcW w:w="1185" w:type="dxa"/>
          </w:tcPr>
          <w:p w14:paraId="57EB6DBF" w14:textId="77777777" w:rsidR="00CD02B0" w:rsidRDefault="00CD02B0" w:rsidP="00CD02B0"/>
        </w:tc>
        <w:tc>
          <w:tcPr>
            <w:tcW w:w="1185" w:type="dxa"/>
          </w:tcPr>
          <w:p w14:paraId="7DDE14FF" w14:textId="77777777" w:rsidR="00CD02B0" w:rsidRDefault="00CD02B0" w:rsidP="00CD02B0"/>
        </w:tc>
        <w:tc>
          <w:tcPr>
            <w:tcW w:w="1185" w:type="dxa"/>
          </w:tcPr>
          <w:p w14:paraId="4BD867F5" w14:textId="77777777" w:rsidR="00CD02B0" w:rsidRDefault="00CD02B0" w:rsidP="00CD02B0"/>
        </w:tc>
        <w:tc>
          <w:tcPr>
            <w:tcW w:w="1185" w:type="dxa"/>
          </w:tcPr>
          <w:p w14:paraId="4818FC71" w14:textId="77777777" w:rsidR="00CD02B0" w:rsidRDefault="00CD02B0" w:rsidP="00CD02B0"/>
        </w:tc>
        <w:tc>
          <w:tcPr>
            <w:tcW w:w="1185" w:type="dxa"/>
          </w:tcPr>
          <w:p w14:paraId="01995E1C" w14:textId="77777777" w:rsidR="00CD02B0" w:rsidRDefault="00CD02B0" w:rsidP="00CD02B0"/>
        </w:tc>
        <w:tc>
          <w:tcPr>
            <w:tcW w:w="1186" w:type="dxa"/>
          </w:tcPr>
          <w:p w14:paraId="73BC1097" w14:textId="77777777" w:rsidR="00CD02B0" w:rsidRDefault="00CD02B0" w:rsidP="00CD02B0"/>
        </w:tc>
      </w:tr>
      <w:tr w:rsidR="00CD02B0" w14:paraId="70955243" w14:textId="77777777" w:rsidTr="00CD02B0">
        <w:tc>
          <w:tcPr>
            <w:tcW w:w="1185" w:type="dxa"/>
          </w:tcPr>
          <w:p w14:paraId="66149888" w14:textId="77777777" w:rsidR="00CD02B0" w:rsidRDefault="00CD02B0" w:rsidP="00CD02B0"/>
        </w:tc>
        <w:tc>
          <w:tcPr>
            <w:tcW w:w="1185" w:type="dxa"/>
          </w:tcPr>
          <w:p w14:paraId="3F2C7F4F" w14:textId="77777777" w:rsidR="00CD02B0" w:rsidRDefault="00CD02B0" w:rsidP="00CD02B0"/>
        </w:tc>
        <w:tc>
          <w:tcPr>
            <w:tcW w:w="1185" w:type="dxa"/>
          </w:tcPr>
          <w:p w14:paraId="291CD4BD" w14:textId="77777777" w:rsidR="00CD02B0" w:rsidRDefault="00CD02B0" w:rsidP="00CD02B0"/>
        </w:tc>
        <w:tc>
          <w:tcPr>
            <w:tcW w:w="1185" w:type="dxa"/>
          </w:tcPr>
          <w:p w14:paraId="521A24BC" w14:textId="77777777" w:rsidR="00CD02B0" w:rsidRDefault="00CD02B0" w:rsidP="00CD02B0"/>
        </w:tc>
        <w:tc>
          <w:tcPr>
            <w:tcW w:w="1185" w:type="dxa"/>
          </w:tcPr>
          <w:p w14:paraId="5000247A" w14:textId="77777777" w:rsidR="00CD02B0" w:rsidRDefault="00CD02B0" w:rsidP="00CD02B0"/>
        </w:tc>
        <w:tc>
          <w:tcPr>
            <w:tcW w:w="1185" w:type="dxa"/>
          </w:tcPr>
          <w:p w14:paraId="3084308A" w14:textId="77777777" w:rsidR="00CD02B0" w:rsidRDefault="00CD02B0" w:rsidP="00CD02B0"/>
        </w:tc>
        <w:tc>
          <w:tcPr>
            <w:tcW w:w="1186" w:type="dxa"/>
          </w:tcPr>
          <w:p w14:paraId="5A46FE44" w14:textId="77777777" w:rsidR="00CD02B0" w:rsidRDefault="00CD02B0" w:rsidP="00CD02B0"/>
        </w:tc>
      </w:tr>
      <w:tr w:rsidR="00CD02B0" w14:paraId="3C1A91A5" w14:textId="77777777" w:rsidTr="00CD02B0">
        <w:tc>
          <w:tcPr>
            <w:tcW w:w="1185" w:type="dxa"/>
          </w:tcPr>
          <w:p w14:paraId="2B81D332" w14:textId="77777777" w:rsidR="00CD02B0" w:rsidRDefault="00CD02B0" w:rsidP="00CD02B0"/>
        </w:tc>
        <w:tc>
          <w:tcPr>
            <w:tcW w:w="1185" w:type="dxa"/>
          </w:tcPr>
          <w:p w14:paraId="2E8FEC92" w14:textId="77777777" w:rsidR="00CD02B0" w:rsidRDefault="00CD02B0" w:rsidP="00CD02B0"/>
        </w:tc>
        <w:tc>
          <w:tcPr>
            <w:tcW w:w="1185" w:type="dxa"/>
          </w:tcPr>
          <w:p w14:paraId="62737AD9" w14:textId="77777777" w:rsidR="00CD02B0" w:rsidRDefault="00CD02B0" w:rsidP="00CD02B0"/>
        </w:tc>
        <w:tc>
          <w:tcPr>
            <w:tcW w:w="1185" w:type="dxa"/>
          </w:tcPr>
          <w:p w14:paraId="033CC08F" w14:textId="77777777" w:rsidR="00CD02B0" w:rsidRDefault="00CD02B0" w:rsidP="00CD02B0"/>
        </w:tc>
        <w:tc>
          <w:tcPr>
            <w:tcW w:w="1185" w:type="dxa"/>
          </w:tcPr>
          <w:p w14:paraId="4CB3ECBD" w14:textId="77777777" w:rsidR="00CD02B0" w:rsidRDefault="00CD02B0" w:rsidP="00CD02B0"/>
        </w:tc>
        <w:tc>
          <w:tcPr>
            <w:tcW w:w="1185" w:type="dxa"/>
          </w:tcPr>
          <w:p w14:paraId="2D8DF0BF" w14:textId="77777777" w:rsidR="00CD02B0" w:rsidRDefault="00CD02B0" w:rsidP="00CD02B0"/>
        </w:tc>
        <w:tc>
          <w:tcPr>
            <w:tcW w:w="1186" w:type="dxa"/>
          </w:tcPr>
          <w:p w14:paraId="395990F3" w14:textId="77777777" w:rsidR="00CD02B0" w:rsidRDefault="00CD02B0" w:rsidP="00CD02B0"/>
        </w:tc>
      </w:tr>
      <w:tr w:rsidR="00CD02B0" w14:paraId="1278E5BA" w14:textId="77777777" w:rsidTr="00CD02B0">
        <w:tc>
          <w:tcPr>
            <w:tcW w:w="1185" w:type="dxa"/>
          </w:tcPr>
          <w:p w14:paraId="625238D6" w14:textId="77777777" w:rsidR="00CD02B0" w:rsidRDefault="00CD02B0" w:rsidP="00CD02B0"/>
        </w:tc>
        <w:tc>
          <w:tcPr>
            <w:tcW w:w="1185" w:type="dxa"/>
          </w:tcPr>
          <w:p w14:paraId="075B580A" w14:textId="77777777" w:rsidR="00CD02B0" w:rsidRDefault="00CD02B0" w:rsidP="00CD02B0"/>
        </w:tc>
        <w:tc>
          <w:tcPr>
            <w:tcW w:w="1185" w:type="dxa"/>
          </w:tcPr>
          <w:p w14:paraId="564D397E" w14:textId="77777777" w:rsidR="00CD02B0" w:rsidRDefault="00CD02B0" w:rsidP="00CD02B0"/>
        </w:tc>
        <w:tc>
          <w:tcPr>
            <w:tcW w:w="1185" w:type="dxa"/>
          </w:tcPr>
          <w:p w14:paraId="6BA38A03" w14:textId="77777777" w:rsidR="00CD02B0" w:rsidRDefault="00CD02B0" w:rsidP="00CD02B0"/>
        </w:tc>
        <w:tc>
          <w:tcPr>
            <w:tcW w:w="1185" w:type="dxa"/>
          </w:tcPr>
          <w:p w14:paraId="7BF27CDD" w14:textId="77777777" w:rsidR="00CD02B0" w:rsidRDefault="00CD02B0" w:rsidP="00CD02B0"/>
        </w:tc>
        <w:tc>
          <w:tcPr>
            <w:tcW w:w="1185" w:type="dxa"/>
          </w:tcPr>
          <w:p w14:paraId="20AD1A28" w14:textId="77777777" w:rsidR="00CD02B0" w:rsidRDefault="00CD02B0" w:rsidP="00CD02B0"/>
        </w:tc>
        <w:tc>
          <w:tcPr>
            <w:tcW w:w="1186" w:type="dxa"/>
          </w:tcPr>
          <w:p w14:paraId="2BD12B5A" w14:textId="77777777" w:rsidR="00CD02B0" w:rsidRDefault="00CD02B0" w:rsidP="00CD02B0"/>
        </w:tc>
      </w:tr>
    </w:tbl>
    <w:p w14:paraId="1EA8FC8A" w14:textId="53ED031D" w:rsidR="00CD02B0" w:rsidRDefault="00CD02B0" w:rsidP="00CD02B0"/>
    <w:p w14:paraId="469D463A" w14:textId="1A9BFEFB" w:rsidR="00CD02B0" w:rsidRDefault="00CD02B0" w:rsidP="00CD02B0"/>
    <w:p w14:paraId="6D91A9D7" w14:textId="082D81F6" w:rsidR="00CD02B0" w:rsidRDefault="00CD02B0" w:rsidP="00CD02B0"/>
    <w:p w14:paraId="54DF80B9" w14:textId="1D5A288E" w:rsidR="00CD02B0" w:rsidRDefault="00CD02B0" w:rsidP="00CD02B0"/>
    <w:p w14:paraId="26D27FEB" w14:textId="748213EA" w:rsidR="00CD02B0" w:rsidRDefault="00CD02B0" w:rsidP="00CD02B0"/>
    <w:p w14:paraId="3D42E507" w14:textId="4A592279" w:rsidR="00CD02B0" w:rsidRDefault="00CD02B0" w:rsidP="00CD02B0"/>
    <w:p w14:paraId="47E31D49" w14:textId="77777777" w:rsidR="00CD02B0" w:rsidRPr="00CD02B0" w:rsidRDefault="00CD02B0" w:rsidP="00CD02B0"/>
    <w:p w14:paraId="432D7B02" w14:textId="1735B9A4" w:rsidR="00616DD9" w:rsidRDefault="00616DD9" w:rsidP="00616DD9"/>
    <w:p w14:paraId="031F7C5C" w14:textId="6CDCD83C" w:rsidR="00616DD9" w:rsidRDefault="00616DD9" w:rsidP="00616DD9">
      <w:pPr>
        <w:jc w:val="center"/>
      </w:pPr>
      <w:r>
        <w:rPr>
          <w:rFonts w:hint="cs"/>
          <w:noProof/>
          <w:lang w:val="th-TH"/>
        </w:rPr>
        <w:lastRenderedPageBreak/>
        <w:drawing>
          <wp:inline distT="0" distB="0" distL="0" distR="0" wp14:anchorId="7370EFAF" wp14:editId="4F2C2D90">
            <wp:extent cx="3933825" cy="2803744"/>
            <wp:effectExtent l="19050" t="19050" r="952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9-26-07-41-43-550x39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821" cy="2823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60575A" w14:textId="4735D930" w:rsidR="00616DD9" w:rsidRDefault="00616DD9" w:rsidP="00616DD9">
      <w:pPr>
        <w:pStyle w:val="picnumber"/>
      </w:pPr>
      <w:bookmarkStart w:id="63" w:name="_Toc178582731"/>
      <w:r>
        <w:rPr>
          <w:cs/>
        </w:rPr>
        <w:t xml:space="preserve">ภาพที่ </w:t>
      </w:r>
      <w:fldSimple w:instr=" STYLEREF 1 \s ">
        <w:r w:rsidR="00C80698">
          <w:rPr>
            <w:noProof/>
            <w:cs/>
          </w:rPr>
          <w:t>1</w:t>
        </w:r>
      </w:fldSimple>
      <w:r w:rsidR="00885480">
        <w:rPr>
          <w:cs/>
        </w:rPr>
        <w:noBreakHyphen/>
      </w:r>
      <w:fldSimple w:instr=" SEQ ภาพที่ \* ARABIC \s 1 ">
        <w:r w:rsidR="00C80698">
          <w:rPr>
            <w:noProof/>
            <w:cs/>
          </w:rPr>
          <w:t>1</w:t>
        </w:r>
      </w:fldSimple>
      <w:r w:rsidR="0093221A">
        <w:rPr>
          <w:rFonts w:hint="cs"/>
          <w:cs/>
        </w:rPr>
        <w:t xml:space="preserve"> </w:t>
      </w:r>
      <w:r w:rsidR="0093221A">
        <w:rPr>
          <w:rFonts w:hint="cs"/>
          <w:b w:val="0"/>
          <w:bCs w:val="0"/>
          <w:cs/>
        </w:rPr>
        <w:t>รูปแมวส้ม</w:t>
      </w:r>
      <w:bookmarkEnd w:id="63"/>
    </w:p>
    <w:p w14:paraId="5E8F90E4" w14:textId="44B65D49" w:rsidR="00616DD9" w:rsidRDefault="00616DD9" w:rsidP="00616DD9">
      <w:pPr>
        <w:pStyle w:val="picnumber"/>
      </w:pPr>
    </w:p>
    <w:p w14:paraId="232586EC" w14:textId="01D5067B" w:rsidR="00616DD9" w:rsidRDefault="00616DD9" w:rsidP="00616DD9">
      <w:pPr>
        <w:pStyle w:val="picnumber"/>
      </w:pPr>
      <w:r>
        <w:rPr>
          <w:rFonts w:hint="cs"/>
          <w:noProof/>
          <w:lang w:val="th-TH"/>
        </w:rPr>
        <w:drawing>
          <wp:inline distT="0" distB="0" distL="0" distR="0" wp14:anchorId="0260FAD1" wp14:editId="78522151">
            <wp:extent cx="3619500" cy="2412855"/>
            <wp:effectExtent l="19050" t="19050" r="1905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ss-white-dog-cute-pet-mammal-face-furry-vertebrate-soft-adorable-dog-breed-terrier-pup-doggy-cute-dog-bichon-bichon-frise-miniature-poodle-goldendoodle-cockapoo-irish-soft-coated-wheaten-terrier-bolognese-coton-de-tulear-havanese-dog-like-mammal-carnivoran-west-highland-white-terrier-schnoodle-dandie-dinmont-terrier-glen-of-imaal-terrier-dog-crossbreeds-cavachon-poodle-crossbreed-lagotto-romagnolo-pumi-sapsali-59595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421" cy="2416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65F71" w14:textId="0C57D1C8" w:rsidR="00616DD9" w:rsidRDefault="00616DD9" w:rsidP="00616DD9">
      <w:pPr>
        <w:pStyle w:val="picnumber"/>
      </w:pPr>
      <w:bookmarkStart w:id="64" w:name="_Toc178582732"/>
      <w:r>
        <w:rPr>
          <w:cs/>
        </w:rPr>
        <w:t xml:space="preserve">ภาพที่ </w:t>
      </w:r>
      <w:fldSimple w:instr=" STYLEREF 1 \s ">
        <w:r w:rsidR="00C80698">
          <w:rPr>
            <w:noProof/>
            <w:cs/>
          </w:rPr>
          <w:t>1</w:t>
        </w:r>
      </w:fldSimple>
      <w:r w:rsidR="00885480">
        <w:rPr>
          <w:cs/>
        </w:rPr>
        <w:noBreakHyphen/>
      </w:r>
      <w:fldSimple w:instr=" SEQ ภาพที่ \* ARABIC \s 1 ">
        <w:r w:rsidR="00C80698">
          <w:rPr>
            <w:noProof/>
            <w:cs/>
          </w:rPr>
          <w:t>2</w:t>
        </w:r>
      </w:fldSimple>
      <w:r>
        <w:rPr>
          <w:rFonts w:hint="cs"/>
          <w:cs/>
        </w:rPr>
        <w:t xml:space="preserve"> </w:t>
      </w:r>
      <w:r w:rsidRPr="00616DD9">
        <w:rPr>
          <w:rFonts w:hint="cs"/>
          <w:b w:val="0"/>
          <w:bCs w:val="0"/>
          <w:cs/>
        </w:rPr>
        <w:t>รูปหมาน้อย</w:t>
      </w:r>
      <w:bookmarkEnd w:id="64"/>
      <w:r>
        <w:rPr>
          <w:rFonts w:hint="cs"/>
          <w:cs/>
        </w:rPr>
        <w:t xml:space="preserve"> </w:t>
      </w:r>
    </w:p>
    <w:p w14:paraId="6F718EB3" w14:textId="727C4915" w:rsidR="00EE704C" w:rsidRDefault="00EE704C" w:rsidP="00616DD9">
      <w:pPr>
        <w:pStyle w:val="picnumber"/>
      </w:pPr>
    </w:p>
    <w:p w14:paraId="250CA5BD" w14:textId="713F07EB" w:rsidR="00EE704C" w:rsidRDefault="00EE704C" w:rsidP="00616DD9">
      <w:pPr>
        <w:pStyle w:val="picnumber"/>
      </w:pPr>
    </w:p>
    <w:p w14:paraId="6D3D93C4" w14:textId="77777777" w:rsidR="00EE704C" w:rsidRDefault="00EE704C" w:rsidP="009D6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/>
          <w:bCs/>
        </w:rPr>
      </w:pPr>
    </w:p>
    <w:p w14:paraId="216E767A" w14:textId="2C4ACC49" w:rsidR="00EE704C" w:rsidRPr="00EE704C" w:rsidRDefault="00EE704C" w:rsidP="009D643A">
      <w:pPr>
        <w:jc w:val="thaiDistribute"/>
        <w:rPr>
          <w:rFonts w:cs="Courier New"/>
        </w:rPr>
      </w:pPr>
      <w:r w:rsidRPr="00EE704C">
        <w:rPr>
          <w:cs/>
        </w:rPr>
        <w:lastRenderedPageBreak/>
        <w:t xml:space="preserve">คือการนำภาพมาประมวลผลหรือคิดคำนวณด้วยคอมพิวเตอร์เพื่อให้ได้ข้อมูลที่เราต้องการทั้งในเชิงคุณภาพและปริมาณ โดยมีขั้นตอนต่าง ๆ ที่สำคัญ คือ การทำให้ภาพมี ความคมชัดมากขึ้น </w:t>
      </w:r>
      <w:r w:rsidR="009D643A">
        <w:rPr>
          <w:cs/>
        </w:rPr>
        <w:br/>
      </w:r>
      <w:r w:rsidRPr="00EE704C">
        <w:rPr>
          <w:cs/>
        </w:rPr>
        <w:t>การกำจัดสัญญาณรบกวนออกจากภาพ การแบ่งส่วนของวัตถุที่เราสนใจออกมาจากภาพ</w:t>
      </w:r>
      <w:r w:rsidRPr="00EE704C">
        <w:rPr>
          <w:rFonts w:cs="Courier New"/>
        </w:rPr>
        <w:t xml:space="preserve">  </w:t>
      </w:r>
      <w:r w:rsidRPr="00EE704C">
        <w:rPr>
          <w:cs/>
        </w:rPr>
        <w:t>เพื่อนำภาพวัตถุที่ได้ไปวิเคราะห์หาข้อมูลเชิงปริมาณ เช่น ขนาด รูปร่างและทิศทางการ เคลื่อนของวัตถุในภาพ จากนั้น เราสามารถ นำข้อมูลเชิงปริมาณเหล่านี้ไปวิเคราะห์และสร้างเป็นระบบ เช่น ระบบดูแลและตรวจสอบสภาพการ จราจรบนท้องถนน โดยการนับจำนวนรถบนท้องถนนในภาพถ่ายด้วยกล้องวงจรปิดในแต่ละช่วงเวลา ระบบตรวจสอบคุณภาพ ของผลิตภัณฑ์ในกระบวนการผลิตของโรงงานอุตสาหกรรม ระบบเก็บข้อมูลรถที่เข้าและออกอาคารโดยใช้ภาพถ่ายของป้ายทะเบียนรถเพื่อประโยชน์ในด้านความปลอดภัย เป็นต้น จะเห็นได้ว่าระบบเหล่านี้จำเป็นต้องมีการประมวลผลภาพจำนวนมากและเป็นกระบวนการที่ต้องทำซ้ำ ๆ กันในรูปแบบเดิมเป็นส่วนใหญ่ ซึ่งงานในลักษณะเหล่านี้ หากให้มนุษย์วิเคราะห์เอง มักต้องใช้เวลามากและใช้แรงงาน</w:t>
      </w:r>
      <w:r w:rsidRPr="00EE704C">
        <w:rPr>
          <w:rFonts w:cs="Courier New"/>
        </w:rPr>
        <w:t xml:space="preserve">  </w:t>
      </w:r>
      <w:r w:rsidRPr="00EE704C">
        <w:rPr>
          <w:cs/>
        </w:rPr>
        <w:t>สูงอีกทั้งหากจำเป็นต้องวิเคราะห์ภาพเป็นจำนวนมาก ผู้วิเคราะห์ภาพเองอาจเกิดอาการล้า ส่งผล ให้เกิดความผิดพลาดขึ้นได้ดังนั้นคอมพิวเตอร์จึงมีบทบาทสำคัญในการทำหน้าที่เหล่านี้แทนมนุษย์ อีกทั้ง คอมพิวเตอร์มีความสามารถในการคำนวณและประมวลผลข้อมูลจำนวนมหาศาลได้ในเวลาอันสั้น จึงมีประโยชน์อย่างมากในการช่วยเพิ่มประสิทธิภาพของการประมวลผลภาพและการวิเคราะห์ข้อมูลที่ได้จากภาพในระบบต่าง</w:t>
      </w:r>
      <w:r w:rsidRPr="00EE704C">
        <w:rPr>
          <w:rFonts w:cs="Courier New"/>
        </w:rPr>
        <w:t xml:space="preserve"> </w:t>
      </w:r>
    </w:p>
    <w:p w14:paraId="25C3E1BE" w14:textId="77777777" w:rsidR="00EE704C" w:rsidRPr="00EE704C" w:rsidRDefault="00EE704C" w:rsidP="009D643A">
      <w:pPr>
        <w:jc w:val="thaiDistribute"/>
        <w:rPr>
          <w:rFonts w:cs="Courier New"/>
        </w:rPr>
      </w:pPr>
    </w:p>
    <w:p w14:paraId="66B7EB12" w14:textId="77777777" w:rsidR="00EE704C" w:rsidRPr="00EE704C" w:rsidRDefault="00EE704C" w:rsidP="009D643A">
      <w:pPr>
        <w:jc w:val="thaiDistribute"/>
        <w:rPr>
          <w:rFonts w:cs="Courier New"/>
        </w:rPr>
      </w:pPr>
    </w:p>
    <w:p w14:paraId="09B49911" w14:textId="137E7051" w:rsidR="00EE704C" w:rsidRPr="009D643A" w:rsidRDefault="00EE704C" w:rsidP="009D643A">
      <w:pPr>
        <w:jc w:val="thaiDistribute"/>
        <w:rPr>
          <w:rFonts w:cs="Courier New"/>
        </w:rPr>
      </w:pPr>
      <w:r w:rsidRPr="00EE704C">
        <w:rPr>
          <w:cs/>
        </w:rPr>
        <w:t>เซลล์แสงอาทิตย์ (</w:t>
      </w:r>
      <w:r w:rsidRPr="00EE704C">
        <w:rPr>
          <w:rFonts w:cs="Courier New"/>
        </w:rPr>
        <w:t xml:space="preserve">Solar Cell) </w:t>
      </w:r>
      <w:r w:rsidRPr="00EE704C">
        <w:rPr>
          <w:cs/>
        </w:rPr>
        <w:t>เป็นสิ่งประดิษฐ์กรรมทางอิเล็กทรอนิกส์ที่สร้างขึ้นเพื่อเป็นอุปกรณ์สำหรับเปลี่ยนพลังงานแสงอาทิตย์ให้เป็นพลังงานไฟฟ้า โดยการนำสารกึ่งตัวนำ เช่น ซิลิคอนซึ่งมีราคาถูกและมีมากที่สุดในโลกมาผ่านกระบวนการทางวิทยาศาสตร์เพื่อผลิตให้เป็นแผ่นบางบริสุทธิ์และทันทีที่แสงตกกระทบบนแผ่นเซลล์ รังสีของแสงที่มีอนุภาคของพลังงานประกอบที่เรียกว่า โฟตอน (</w:t>
      </w:r>
      <w:r w:rsidRPr="00EE704C">
        <w:rPr>
          <w:rFonts w:cs="Courier New"/>
        </w:rPr>
        <w:t xml:space="preserve">Photon) </w:t>
      </w:r>
      <w:r w:rsidRPr="00EE704C">
        <w:rPr>
          <w:cs/>
        </w:rPr>
        <w:t>จะถ่ายเทพลังงานให้กับอิเล็กตรอน (</w:t>
      </w:r>
      <w:r w:rsidRPr="00EE704C">
        <w:rPr>
          <w:rFonts w:cs="Courier New"/>
        </w:rPr>
        <w:t xml:space="preserve">Electron) </w:t>
      </w:r>
      <w:r w:rsidRPr="00EE704C">
        <w:rPr>
          <w:cs/>
        </w:rPr>
        <w:t>ในสารกึ่งตัวนำจนมีพลังงานมากพอที่จะกระโดดออกมาจากแรงดึงดูดของอะตอม (</w:t>
      </w:r>
      <w:r w:rsidRPr="00EE704C">
        <w:rPr>
          <w:rFonts w:cs="Courier New"/>
        </w:rPr>
        <w:t xml:space="preserve">Atom) </w:t>
      </w:r>
      <w:r w:rsidRPr="00EE704C">
        <w:rPr>
          <w:cs/>
        </w:rPr>
        <w:t>และเคลื่อนที่ได้อย่างอิสระ ดังนั้นเมื่ออิเล็กตรอนเคลื่อนที่ครบวงจรจะทำให้เกิดไฟฟ้ากระแสตรงขึ้น เมื่อพิจารณาลักษณะการผลิตไฟฟ้าจากเซลล์แสงอาทิตย์พบว่า เซลล์แสงอาทิตย์จะมีประสิทธิภาพการผลิตไฟฟ้าสูงที่สุดในช่วงเวลากลางวัน ซึ่งสอดคล้องและเหมาะสมในการนำเซลล์แสงอาทิตย์มาใช้ผลิตไฟฟ้า เพื่อแก้ไขปัญหาการขาดแคลนพลังงานไฟฟ้าในช่วงเวลากลางวันและกลางคืน</w:t>
      </w:r>
    </w:p>
    <w:p w14:paraId="7060E429" w14:textId="77777777" w:rsidR="00EE704C" w:rsidRPr="00EE704C" w:rsidRDefault="00EE704C" w:rsidP="009D643A">
      <w:pPr>
        <w:jc w:val="thaiDistribute"/>
        <w:rPr>
          <w:rFonts w:cs="Courier New"/>
        </w:rPr>
      </w:pPr>
    </w:p>
    <w:p w14:paraId="501DE192" w14:textId="3C629068" w:rsidR="00EE704C" w:rsidRPr="00EE704C" w:rsidRDefault="00EE704C" w:rsidP="009D643A">
      <w:pPr>
        <w:jc w:val="thaiDistribute"/>
        <w:rPr>
          <w:rFonts w:cs="Courier New"/>
        </w:rPr>
      </w:pPr>
      <w:r w:rsidRPr="00EE704C">
        <w:rPr>
          <w:cs/>
        </w:rPr>
        <w:lastRenderedPageBreak/>
        <w:t xml:space="preserve">แบตเตอรี่เป็นแหล่งกักเก็บพลังงานชนิดหนึ่ง ได้ถูกนำมาใช้งานอย่างแพร่หลาย ถือเป็นอุปกรณ์ที่สามารถแปลงพลังงานเคมีให้เป็นไฟฟ้าโดยตรงด้วยการใช้เซลล์กัลวานิก ที่ประกอบด้วยขั้วบวกและขั้วลบ พร้อมกับสารละลายอิเล็กโตร แบตเตอรี่ประกอบด้วยเซลล์กัลวานิก ซึ่งเป็นอุปกรณ์สำหรับการจัดเก็บพลังงานเท่านั้น แบตเตอรี่ไม่สามารถผลิตพลังงานด้วยตนเองได้ แต่แบตเตอรี่สามารถเก็บประจุไฟฟ้าเข้าไปใหม่ได้หลายครั้ง แต่ประสิทธิภาพนั้นไม่เต็ม </w:t>
      </w:r>
      <w:r w:rsidRPr="00EE704C">
        <w:rPr>
          <w:rFonts w:cs="Courier New"/>
        </w:rPr>
        <w:t xml:space="preserve">100 </w:t>
      </w:r>
      <w:r w:rsidRPr="00EE704C">
        <w:rPr>
          <w:cs/>
        </w:rPr>
        <w:t>เปอร์เซ็นต์</w:t>
      </w:r>
      <w:r w:rsidR="009D643A">
        <w:rPr>
          <w:rFonts w:cstheme="minorBidi" w:hint="cs"/>
          <w:cs/>
        </w:rPr>
        <w:t xml:space="preserve"> </w:t>
      </w:r>
      <w:r w:rsidRPr="00EE704C">
        <w:rPr>
          <w:cs/>
        </w:rPr>
        <w:t xml:space="preserve">การที่ประจุไฟฟ้าสามารถเก็บประจุใหม่ได้เพียง </w:t>
      </w:r>
      <w:r w:rsidRPr="00EE704C">
        <w:rPr>
          <w:rFonts w:cs="Courier New"/>
        </w:rPr>
        <w:t xml:space="preserve">80 </w:t>
      </w:r>
      <w:r w:rsidRPr="00EE704C">
        <w:rPr>
          <w:cs/>
        </w:rPr>
        <w:t>เปอร์เซ็นต์เท่านั้น เนื่องจากวิธีการใช้งาน การเก็บประจุไฟฟ้าและอุณหภูมิ ความจุแบตเตอรี่ในการบรรจุพลังงานมีหน่อยเป็นแอมแปร์ - ชั่วโมง ดังนั้นการที่จะทราบความจุของแบตเตอรี่ได้นั้น ต้องทราบถึง อัตราการจ่ายกระแสไฟฟ้าของแบตเตอรี่ด้วย จำนวนชั่วโมงของการใช้งานแบตเตอรี่นั้น ขึ้นอยู่กับความจุในการจัดเก็บพลังงานของแบตเตอรี่</w:t>
      </w:r>
      <w:r w:rsidRPr="00EE704C">
        <w:rPr>
          <w:rFonts w:cs="Courier New"/>
        </w:rPr>
        <w:t xml:space="preserve">   </w:t>
      </w:r>
      <w:r w:rsidRPr="00EE704C">
        <w:rPr>
          <w:cs/>
        </w:rPr>
        <w:t>อัตราการจ่ายประจุสูงสุดและอุณหภูมิต่ำสุดที่แบตเตอรี่นำไปใช้งานได้</w:t>
      </w:r>
    </w:p>
    <w:p w14:paraId="25636E70" w14:textId="77777777" w:rsidR="00EE704C" w:rsidRPr="00EE704C" w:rsidRDefault="00EE704C" w:rsidP="009D643A">
      <w:pPr>
        <w:jc w:val="thaiDistribute"/>
        <w:rPr>
          <w:rFonts w:cs="Courier New"/>
        </w:rPr>
      </w:pPr>
    </w:p>
    <w:p w14:paraId="729094B4" w14:textId="53502DD8" w:rsidR="00EE704C" w:rsidRPr="00EE704C" w:rsidRDefault="00EE704C" w:rsidP="009D643A">
      <w:pPr>
        <w:jc w:val="thaiDistribute"/>
        <w:rPr>
          <w:rFonts w:cs="Courier New"/>
        </w:rPr>
      </w:pPr>
      <w:r w:rsidRPr="009F1D07">
        <w:rPr>
          <w:spacing w:val="-10"/>
          <w:cs/>
        </w:rPr>
        <w:t xml:space="preserve">ภาพบนอุปกรณ์ที่มีทรัพยากรความสามารถจำกัด เช่น โทรศัพท์มือถือและอุปกรณ์เคลื่อนที่อื่น ๆ </w:t>
      </w:r>
      <w:r w:rsidR="009F1D07">
        <w:rPr>
          <w:spacing w:val="-10"/>
          <w:cs/>
        </w:rPr>
        <w:br/>
      </w:r>
      <w:r w:rsidRPr="00EE704C">
        <w:rPr>
          <w:cs/>
        </w:rPr>
        <w:t xml:space="preserve">ที่มีขนาดเล็กและทรัพยากรคำนวณจำกัด โดย </w:t>
      </w:r>
      <w:proofErr w:type="spellStart"/>
      <w:r w:rsidRPr="00EE704C">
        <w:rPr>
          <w:rFonts w:cs="Courier New"/>
        </w:rPr>
        <w:t>Mobilenet</w:t>
      </w:r>
      <w:proofErr w:type="spellEnd"/>
      <w:r w:rsidRPr="00EE704C">
        <w:rPr>
          <w:rFonts w:cs="Courier New"/>
        </w:rPr>
        <w:t xml:space="preserve"> </w:t>
      </w:r>
      <w:r w:rsidRPr="00EE704C">
        <w:rPr>
          <w:cs/>
        </w:rPr>
        <w:t>ได้รับความนิยมมากในงานความสามารถในการจำแนกวัตถุ (</w:t>
      </w:r>
      <w:r w:rsidRPr="00EE704C">
        <w:rPr>
          <w:rFonts w:cs="Courier New"/>
        </w:rPr>
        <w:t xml:space="preserve">object classification) </w:t>
      </w:r>
      <w:r w:rsidRPr="00EE704C">
        <w:rPr>
          <w:cs/>
        </w:rPr>
        <w:t>และตรวจจับวัตถุ (</w:t>
      </w:r>
      <w:r w:rsidRPr="00EE704C">
        <w:rPr>
          <w:rFonts w:cs="Courier New"/>
        </w:rPr>
        <w:t xml:space="preserve">object detection) </w:t>
      </w:r>
      <w:r w:rsidRPr="00EE704C">
        <w:rPr>
          <w:cs/>
        </w:rPr>
        <w:t xml:space="preserve">บนอุปกรณ์พกพา ทฤษฎีของ </w:t>
      </w:r>
      <w:proofErr w:type="spellStart"/>
      <w:r w:rsidRPr="00EE704C">
        <w:rPr>
          <w:rFonts w:cs="Courier New"/>
        </w:rPr>
        <w:t>Mobilenet</w:t>
      </w:r>
      <w:proofErr w:type="spellEnd"/>
      <w:r w:rsidRPr="00EE704C">
        <w:rPr>
          <w:rFonts w:cs="Courier New"/>
        </w:rPr>
        <w:t xml:space="preserve"> </w:t>
      </w:r>
      <w:r w:rsidRPr="00EE704C">
        <w:rPr>
          <w:cs/>
        </w:rPr>
        <w:t>มีคุณสมบัติสำคัญดังนี้:</w:t>
      </w:r>
    </w:p>
    <w:p w14:paraId="2FA5AB50" w14:textId="27C5566D" w:rsidR="00EE704C" w:rsidRPr="009F1D07" w:rsidRDefault="00EE704C" w:rsidP="009D643A">
      <w:pPr>
        <w:jc w:val="thaiDistribute"/>
        <w:rPr>
          <w:rFonts w:cs="Courier New"/>
          <w:spacing w:val="-10"/>
        </w:rPr>
      </w:pPr>
      <w:proofErr w:type="spellStart"/>
      <w:r w:rsidRPr="00EE704C">
        <w:rPr>
          <w:rFonts w:cs="Courier New"/>
        </w:rPr>
        <w:t>Depthwise</w:t>
      </w:r>
      <w:proofErr w:type="spellEnd"/>
      <w:r w:rsidRPr="00EE704C">
        <w:rPr>
          <w:rFonts w:cs="Courier New"/>
        </w:rPr>
        <w:t xml:space="preserve"> Separable Convolution: </w:t>
      </w:r>
      <w:r w:rsidRPr="00EE704C">
        <w:rPr>
          <w:cs/>
        </w:rPr>
        <w:t xml:space="preserve">หนึ่งในคุณสมบัติที่ทำให้ </w:t>
      </w:r>
      <w:proofErr w:type="spellStart"/>
      <w:r w:rsidRPr="00EE704C">
        <w:rPr>
          <w:rFonts w:cs="Courier New"/>
        </w:rPr>
        <w:t>MobileNet</w:t>
      </w:r>
      <w:proofErr w:type="spellEnd"/>
      <w:r w:rsidRPr="00EE704C">
        <w:rPr>
          <w:rFonts w:cs="Courier New"/>
        </w:rPr>
        <w:t xml:space="preserve"> </w:t>
      </w:r>
      <w:r w:rsidRPr="00EE704C">
        <w:rPr>
          <w:cs/>
        </w:rPr>
        <w:t>มีขนาดเล็กและ</w:t>
      </w:r>
      <w:r w:rsidRPr="009F1D07">
        <w:rPr>
          <w:spacing w:val="-10"/>
          <w:cs/>
        </w:rPr>
        <w:t xml:space="preserve">ทรัพยากรคำนวณน้อยกว่า </w:t>
      </w:r>
      <w:r w:rsidRPr="009F1D07">
        <w:rPr>
          <w:rFonts w:cs="Courier New"/>
          <w:spacing w:val="-10"/>
        </w:rPr>
        <w:t xml:space="preserve">CNN </w:t>
      </w:r>
      <w:r w:rsidRPr="009F1D07">
        <w:rPr>
          <w:spacing w:val="-10"/>
          <w:cs/>
        </w:rPr>
        <w:t xml:space="preserve">ทั่วไปคือ </w:t>
      </w:r>
      <w:proofErr w:type="spellStart"/>
      <w:r w:rsidRPr="009F1D07">
        <w:rPr>
          <w:rFonts w:cs="Courier New"/>
          <w:spacing w:val="-10"/>
        </w:rPr>
        <w:t>Depthwise</w:t>
      </w:r>
      <w:proofErr w:type="spellEnd"/>
      <w:r w:rsidRPr="009F1D07">
        <w:rPr>
          <w:rFonts w:cs="Courier New"/>
          <w:spacing w:val="-10"/>
        </w:rPr>
        <w:t xml:space="preserve"> Separable Convolution </w:t>
      </w:r>
      <w:r w:rsidRPr="009F1D07">
        <w:rPr>
          <w:spacing w:val="-10"/>
          <w:cs/>
        </w:rPr>
        <w:t xml:space="preserve">โดยแทนที่จะใช้ </w:t>
      </w:r>
      <w:r w:rsidRPr="009F1D07">
        <w:rPr>
          <w:rFonts w:cs="Courier New"/>
          <w:spacing w:val="-10"/>
        </w:rPr>
        <w:t xml:space="preserve">Convolution Layer </w:t>
      </w:r>
      <w:r w:rsidRPr="009F1D07">
        <w:rPr>
          <w:spacing w:val="-10"/>
          <w:cs/>
        </w:rPr>
        <w:t>ที่มีความลึกเต็มรูปแบบ (</w:t>
      </w:r>
      <w:r w:rsidRPr="009F1D07">
        <w:rPr>
          <w:rFonts w:cs="Courier New"/>
          <w:spacing w:val="-10"/>
        </w:rPr>
        <w:t xml:space="preserve">full-depth convolution) </w:t>
      </w:r>
      <w:r w:rsidRPr="009F1D07">
        <w:rPr>
          <w:spacing w:val="-10"/>
          <w:cs/>
        </w:rPr>
        <w:t xml:space="preserve">ในทุก ๆ ชั้น </w:t>
      </w:r>
      <w:proofErr w:type="spellStart"/>
      <w:r w:rsidRPr="009F1D07">
        <w:rPr>
          <w:rFonts w:cs="Courier New"/>
          <w:spacing w:val="-10"/>
        </w:rPr>
        <w:t>MobileNet</w:t>
      </w:r>
      <w:proofErr w:type="spellEnd"/>
      <w:r w:rsidRPr="009F1D07">
        <w:rPr>
          <w:rFonts w:cs="Courier New"/>
          <w:spacing w:val="-10"/>
        </w:rPr>
        <w:t xml:space="preserve"> </w:t>
      </w:r>
      <w:r w:rsidRPr="009F1D07">
        <w:rPr>
          <w:spacing w:val="-10"/>
          <w:cs/>
        </w:rPr>
        <w:t xml:space="preserve">ใช้ </w:t>
      </w:r>
      <w:proofErr w:type="spellStart"/>
      <w:r w:rsidRPr="009F1D07">
        <w:rPr>
          <w:rFonts w:cs="Courier New"/>
          <w:spacing w:val="-10"/>
        </w:rPr>
        <w:t>Depthwise</w:t>
      </w:r>
      <w:proofErr w:type="spellEnd"/>
      <w:r w:rsidRPr="009F1D07">
        <w:rPr>
          <w:rFonts w:cs="Courier New"/>
          <w:spacing w:val="-10"/>
        </w:rPr>
        <w:t xml:space="preserve"> Convolution </w:t>
      </w:r>
      <w:r w:rsidRPr="009F1D07">
        <w:rPr>
          <w:spacing w:val="-10"/>
          <w:cs/>
        </w:rPr>
        <w:t>เพื่อสกัดลักษณะ (</w:t>
      </w:r>
      <w:r w:rsidRPr="009F1D07">
        <w:rPr>
          <w:rFonts w:cs="Courier New"/>
          <w:spacing w:val="-10"/>
        </w:rPr>
        <w:t xml:space="preserve">features) </w:t>
      </w:r>
      <w:r w:rsidRPr="009F1D07">
        <w:rPr>
          <w:spacing w:val="-10"/>
          <w:cs/>
        </w:rPr>
        <w:t xml:space="preserve">แยกตามชั้นลึกหลังจากนั้นใช้ </w:t>
      </w:r>
      <w:r w:rsidRPr="009F1D07">
        <w:rPr>
          <w:rFonts w:cs="Courier New"/>
          <w:spacing w:val="-10"/>
        </w:rPr>
        <w:t xml:space="preserve">Pointwise Convolution </w:t>
      </w:r>
      <w:r w:rsidRPr="009F1D07">
        <w:rPr>
          <w:spacing w:val="-10"/>
          <w:cs/>
        </w:rPr>
        <w:t xml:space="preserve">เพื่อผสมลักษณะเหล่านั้นเข้าด้วยกันในชั้น </w:t>
      </w:r>
      <w:r w:rsidRPr="009F1D07">
        <w:rPr>
          <w:rFonts w:cs="Courier New"/>
          <w:spacing w:val="-10"/>
        </w:rPr>
        <w:t xml:space="preserve">Pointwise Convolution    </w:t>
      </w:r>
      <w:r w:rsidRPr="009F1D07">
        <w:rPr>
          <w:spacing w:val="-10"/>
          <w:cs/>
        </w:rPr>
        <w:t>เลเยอร์หนาแน่น (</w:t>
      </w:r>
      <w:r w:rsidRPr="009F1D07">
        <w:rPr>
          <w:rFonts w:cs="Courier New"/>
          <w:spacing w:val="-10"/>
        </w:rPr>
        <w:t xml:space="preserve">Fully Connected Layer) </w:t>
      </w:r>
      <w:r w:rsidRPr="009F1D07">
        <w:rPr>
          <w:spacing w:val="-10"/>
          <w:cs/>
        </w:rPr>
        <w:t xml:space="preserve">ขาออก: ในโครงสร้าง </w:t>
      </w:r>
      <w:proofErr w:type="spellStart"/>
      <w:r w:rsidRPr="009F1D07">
        <w:rPr>
          <w:rFonts w:cs="Courier New"/>
          <w:spacing w:val="-10"/>
        </w:rPr>
        <w:t>MobileNet</w:t>
      </w:r>
      <w:proofErr w:type="spellEnd"/>
      <w:r w:rsidRPr="009F1D07">
        <w:rPr>
          <w:rFonts w:cs="Courier New"/>
          <w:spacing w:val="-10"/>
        </w:rPr>
        <w:t xml:space="preserve"> </w:t>
      </w:r>
      <w:r w:rsidRPr="009F1D07">
        <w:rPr>
          <w:spacing w:val="-10"/>
          <w:cs/>
        </w:rPr>
        <w:t>จะไม่มี</w:t>
      </w:r>
      <w:r w:rsidRPr="009F1D07">
        <w:rPr>
          <w:rFonts w:cs="Courier New"/>
          <w:spacing w:val="-10"/>
        </w:rPr>
        <w:t xml:space="preserve">               Fully Connected Layer </w:t>
      </w:r>
      <w:r w:rsidRPr="009F1D07">
        <w:rPr>
          <w:spacing w:val="-10"/>
          <w:cs/>
        </w:rPr>
        <w:t>ที่มีขนาดใหญ่และจำเป็นต้องมีการคำนวณในขั้นตอนการทำนาย</w:t>
      </w:r>
      <w:r w:rsidRPr="009F1D07">
        <w:rPr>
          <w:rFonts w:cs="Courier New"/>
          <w:spacing w:val="-10"/>
        </w:rPr>
        <w:t xml:space="preserve">        </w:t>
      </w:r>
      <w:r w:rsidRPr="009F1D07">
        <w:rPr>
          <w:spacing w:val="-10"/>
          <w:cs/>
        </w:rPr>
        <w:t xml:space="preserve">เป็นสิ่งที่ช่วยลดความซับซ้อนและประหยัดทรัพยากรคำนวณ </w:t>
      </w:r>
      <w:r w:rsidRPr="009F1D07">
        <w:rPr>
          <w:rFonts w:cs="Courier New"/>
          <w:spacing w:val="-10"/>
        </w:rPr>
        <w:t xml:space="preserve">Hyperparameter </w:t>
      </w:r>
      <w:r w:rsidRPr="009F1D07">
        <w:rPr>
          <w:spacing w:val="-10"/>
          <w:cs/>
        </w:rPr>
        <w:t>ตั้งค่าต่ำ</w:t>
      </w:r>
      <w:proofErr w:type="spellStart"/>
      <w:r w:rsidRPr="009F1D07">
        <w:rPr>
          <w:rFonts w:cs="Courier New"/>
          <w:spacing w:val="-10"/>
        </w:rPr>
        <w:t>MobileNet</w:t>
      </w:r>
      <w:proofErr w:type="spellEnd"/>
      <w:r w:rsidRPr="009F1D07">
        <w:rPr>
          <w:rFonts w:cs="Courier New"/>
          <w:spacing w:val="-10"/>
        </w:rPr>
        <w:t xml:space="preserve"> </w:t>
      </w:r>
      <w:r w:rsidRPr="009F1D07">
        <w:rPr>
          <w:spacing w:val="-10"/>
          <w:cs/>
        </w:rPr>
        <w:t xml:space="preserve">ออกแบบให้มี </w:t>
      </w:r>
      <w:r w:rsidRPr="009F1D07">
        <w:rPr>
          <w:rFonts w:cs="Courier New"/>
          <w:spacing w:val="-10"/>
        </w:rPr>
        <w:t xml:space="preserve">hyperparameter </w:t>
      </w:r>
      <w:r w:rsidRPr="009F1D07">
        <w:rPr>
          <w:spacing w:val="-10"/>
          <w:cs/>
        </w:rPr>
        <w:t xml:space="preserve">ตั้งค่าต่ำที่ช่วยลดการคำนวณและทรัพยากรในการฝึกโมเดล ยิ่งไปกว่านั้น </w:t>
      </w:r>
      <w:proofErr w:type="spellStart"/>
      <w:r w:rsidRPr="009F1D07">
        <w:rPr>
          <w:rFonts w:cs="Courier New"/>
          <w:spacing w:val="-10"/>
        </w:rPr>
        <w:t>MobileNet</w:t>
      </w:r>
      <w:proofErr w:type="spellEnd"/>
      <w:r w:rsidRPr="009F1D07">
        <w:rPr>
          <w:rFonts w:cs="Courier New"/>
          <w:spacing w:val="-10"/>
        </w:rPr>
        <w:t xml:space="preserve"> </w:t>
      </w:r>
      <w:r w:rsidRPr="009F1D07">
        <w:rPr>
          <w:spacing w:val="-10"/>
          <w:cs/>
        </w:rPr>
        <w:t xml:space="preserve">ยังมีการใช้ </w:t>
      </w:r>
      <w:r w:rsidRPr="009F1D07">
        <w:rPr>
          <w:rFonts w:cs="Courier New"/>
          <w:spacing w:val="-10"/>
        </w:rPr>
        <w:t xml:space="preserve">depth multiplier </w:t>
      </w:r>
      <w:r w:rsidRPr="009F1D07">
        <w:rPr>
          <w:spacing w:val="-10"/>
          <w:cs/>
        </w:rPr>
        <w:t xml:space="preserve">และ </w:t>
      </w:r>
      <w:r w:rsidRPr="009F1D07">
        <w:rPr>
          <w:rFonts w:cs="Courier New"/>
          <w:spacing w:val="-10"/>
        </w:rPr>
        <w:t xml:space="preserve">width multiplier </w:t>
      </w:r>
      <w:r w:rsidRPr="009F1D07">
        <w:rPr>
          <w:spacing w:val="-10"/>
          <w:cs/>
        </w:rPr>
        <w:t xml:space="preserve">เพื่อควบคุมขนาดและความลึกของโมเดลได้อย่างยืดหยุ่น ซึ่งช่วยให้สามารถปรับ </w:t>
      </w:r>
      <w:proofErr w:type="spellStart"/>
      <w:r w:rsidRPr="009F1D07">
        <w:rPr>
          <w:rFonts w:cs="Courier New"/>
          <w:spacing w:val="-10"/>
        </w:rPr>
        <w:t>MobileNet</w:t>
      </w:r>
      <w:proofErr w:type="spellEnd"/>
      <w:r w:rsidRPr="009F1D07">
        <w:rPr>
          <w:rFonts w:cs="Courier New"/>
          <w:spacing w:val="-10"/>
        </w:rPr>
        <w:t xml:space="preserve"> </w:t>
      </w:r>
      <w:r w:rsidRPr="009F1D07">
        <w:rPr>
          <w:spacing w:val="-10"/>
          <w:cs/>
        </w:rPr>
        <w:t xml:space="preserve">ให้เหมาะกับทรัพยากรของอุปกรณ์ที่ใช้งาน </w:t>
      </w:r>
      <w:proofErr w:type="spellStart"/>
      <w:r w:rsidRPr="009F1D07">
        <w:rPr>
          <w:rFonts w:cs="Courier New"/>
          <w:spacing w:val="-10"/>
        </w:rPr>
        <w:t>MobileNet</w:t>
      </w:r>
      <w:proofErr w:type="spellEnd"/>
      <w:r w:rsidRPr="009F1D07">
        <w:rPr>
          <w:rFonts w:cs="Courier New"/>
          <w:spacing w:val="-10"/>
        </w:rPr>
        <w:t xml:space="preserve"> </w:t>
      </w:r>
      <w:r w:rsidRPr="009F1D07">
        <w:rPr>
          <w:spacing w:val="-10"/>
          <w:cs/>
        </w:rPr>
        <w:t>ได้รับการนำมาใช้งานอย่างกว้างขวางในการประมวลผลภาพบนอุปกรณ์เคลื่อนที่เช่น การตรวจจับใบหน้า (</w:t>
      </w:r>
      <w:r w:rsidRPr="009F1D07">
        <w:rPr>
          <w:rFonts w:cs="Courier New"/>
          <w:spacing w:val="-10"/>
        </w:rPr>
        <w:t xml:space="preserve">face detection), </w:t>
      </w:r>
      <w:r w:rsidRPr="009F1D07">
        <w:rPr>
          <w:spacing w:val="-10"/>
          <w:cs/>
        </w:rPr>
        <w:t>การจำแนกวัตถุ</w:t>
      </w:r>
      <w:r w:rsidRPr="009F1D07">
        <w:rPr>
          <w:rFonts w:cs="Courier New"/>
          <w:spacing w:val="-10"/>
        </w:rPr>
        <w:t xml:space="preserve">, </w:t>
      </w:r>
      <w:r w:rsidRPr="009F1D07">
        <w:rPr>
          <w:spacing w:val="-10"/>
          <w:cs/>
        </w:rPr>
        <w:t>การค้นหาวัตถุ</w:t>
      </w:r>
      <w:r w:rsidRPr="009F1D07">
        <w:rPr>
          <w:rFonts w:cs="Courier New"/>
          <w:spacing w:val="-10"/>
        </w:rPr>
        <w:t xml:space="preserve">, </w:t>
      </w:r>
      <w:r w:rsidRPr="009F1D07">
        <w:rPr>
          <w:spacing w:val="-10"/>
          <w:cs/>
        </w:rPr>
        <w:t>และการปรับปรุงคุณภาพของภาพในเวลาเฉียบพลัน (</w:t>
      </w:r>
      <w:r w:rsidRPr="009F1D07">
        <w:rPr>
          <w:rFonts w:cs="Courier New"/>
          <w:spacing w:val="-10"/>
        </w:rPr>
        <w:t>real-time image enhancement)</w:t>
      </w:r>
      <w:r w:rsidR="009F1D07" w:rsidRPr="009F1D07">
        <w:rPr>
          <w:rFonts w:cstheme="minorBidi" w:hint="cs"/>
          <w:spacing w:val="-10"/>
          <w:cs/>
        </w:rPr>
        <w:t xml:space="preserve"> </w:t>
      </w:r>
      <w:r w:rsidRPr="009F1D07">
        <w:rPr>
          <w:spacing w:val="-10"/>
          <w:cs/>
        </w:rPr>
        <w:t>ที่ต้องการประสิทธิภาพและทรัพยากรที่จำกัด</w:t>
      </w:r>
      <w:r w:rsidRPr="009F1D07">
        <w:rPr>
          <w:rFonts w:cs="Courier New"/>
          <w:spacing w:val="-10"/>
        </w:rPr>
        <w:t xml:space="preserve"> </w:t>
      </w:r>
    </w:p>
    <w:p w14:paraId="5C870380" w14:textId="77777777" w:rsidR="00EE704C" w:rsidRPr="009F1D07" w:rsidRDefault="00EE704C" w:rsidP="009D643A">
      <w:pPr>
        <w:rPr>
          <w:spacing w:val="-10"/>
          <w:cs/>
        </w:rPr>
      </w:pPr>
    </w:p>
    <w:p w14:paraId="419615F3" w14:textId="0FA2044D" w:rsidR="00355433" w:rsidRDefault="00355433" w:rsidP="009D643A">
      <w:pPr>
        <w:rPr>
          <w:cs/>
        </w:rPr>
      </w:pPr>
      <w:r>
        <w:rPr>
          <w:cs/>
        </w:rPr>
        <w:lastRenderedPageBreak/>
        <w:br w:type="page"/>
      </w:r>
    </w:p>
    <w:p w14:paraId="6808C98F" w14:textId="1480B835" w:rsidR="000E7031" w:rsidRDefault="00FC3DB8" w:rsidP="00F43623">
      <w:pPr>
        <w:pStyle w:val="Heading1"/>
      </w:pPr>
      <w:r w:rsidRPr="00FC3DB8">
        <w:rPr>
          <w:cs/>
        </w:rPr>
        <w:lastRenderedPageBreak/>
        <w:br/>
      </w:r>
      <w:bookmarkStart w:id="65" w:name="_Toc178587727"/>
      <w:bookmarkStart w:id="66" w:name="_Toc178587861"/>
      <w:bookmarkStart w:id="67" w:name="_Toc178587901"/>
      <w:bookmarkStart w:id="68" w:name="_Toc178588160"/>
      <w:bookmarkStart w:id="69" w:name="_Toc178588973"/>
      <w:r w:rsidRPr="00FC3DB8">
        <w:rPr>
          <w:rFonts w:hint="cs"/>
          <w:cs/>
        </w:rPr>
        <w:t>แนวคิด ทฤษฏีและงานวิจัยที่เกี่ยวข้อง</w:t>
      </w:r>
      <w:bookmarkEnd w:id="65"/>
      <w:bookmarkEnd w:id="66"/>
      <w:bookmarkEnd w:id="67"/>
      <w:bookmarkEnd w:id="68"/>
      <w:bookmarkEnd w:id="69"/>
    </w:p>
    <w:p w14:paraId="6481145B" w14:textId="46F6DE32" w:rsidR="00F43623" w:rsidRDefault="00F43623" w:rsidP="00F43623"/>
    <w:p w14:paraId="07B6F6AA" w14:textId="64F0EC60" w:rsidR="00F43623" w:rsidRDefault="00F43623" w:rsidP="00F43623">
      <w:pPr>
        <w:pStyle w:val="Heading2"/>
        <w:numPr>
          <w:ilvl w:val="1"/>
          <w:numId w:val="8"/>
        </w:numPr>
      </w:pPr>
      <w:bookmarkStart w:id="70" w:name="_Toc178587728"/>
      <w:bookmarkStart w:id="71" w:name="_Toc178587862"/>
      <w:bookmarkStart w:id="72" w:name="_Toc178587902"/>
      <w:bookmarkStart w:id="73" w:name="_Toc178588161"/>
      <w:bookmarkStart w:id="74" w:name="_Toc178588974"/>
      <w:r>
        <w:t>Test</w:t>
      </w:r>
      <w:bookmarkEnd w:id="70"/>
      <w:bookmarkEnd w:id="71"/>
      <w:bookmarkEnd w:id="72"/>
      <w:bookmarkEnd w:id="73"/>
      <w:bookmarkEnd w:id="74"/>
    </w:p>
    <w:p w14:paraId="483A62DE" w14:textId="66C9105D" w:rsidR="00F43623" w:rsidRDefault="00F43623" w:rsidP="00ED75CC">
      <w:pPr>
        <w:pStyle w:val="Heading3"/>
      </w:pPr>
      <w:bookmarkStart w:id="75" w:name="_Toc178588975"/>
      <w:r>
        <w:t>Test</w:t>
      </w:r>
      <w:bookmarkEnd w:id="75"/>
    </w:p>
    <w:p w14:paraId="2D34B487" w14:textId="25C2B321" w:rsidR="00F43623" w:rsidRDefault="00F43623" w:rsidP="00ED75CC">
      <w:pPr>
        <w:pStyle w:val="Heading3"/>
      </w:pPr>
      <w:bookmarkStart w:id="76" w:name="_Toc178588976"/>
      <w:r>
        <w:t>Test</w:t>
      </w:r>
      <w:bookmarkEnd w:id="76"/>
    </w:p>
    <w:p w14:paraId="4F227E3A" w14:textId="0B562448" w:rsidR="00F43623" w:rsidRDefault="00F43623" w:rsidP="00ED75CC">
      <w:pPr>
        <w:pStyle w:val="Heading3"/>
      </w:pPr>
      <w:bookmarkStart w:id="77" w:name="_Toc178588977"/>
      <w:r>
        <w:t>Test</w:t>
      </w:r>
      <w:bookmarkEnd w:id="77"/>
    </w:p>
    <w:p w14:paraId="5310236D" w14:textId="77777777" w:rsidR="00F43623" w:rsidRDefault="00F43623" w:rsidP="00F43623"/>
    <w:p w14:paraId="452C4165" w14:textId="77777777" w:rsidR="00F43623" w:rsidRPr="00F43623" w:rsidRDefault="00F43623" w:rsidP="00F43623"/>
    <w:p w14:paraId="5B18CC86" w14:textId="7CB2E0AF" w:rsidR="00616DD9" w:rsidRPr="0093221A" w:rsidRDefault="00616DD9" w:rsidP="009F1D07">
      <w:pPr>
        <w:pStyle w:val="tablenumber"/>
        <w:rPr>
          <w:cs/>
        </w:rPr>
      </w:pPr>
      <w:bookmarkStart w:id="78" w:name="_Toc178582880"/>
      <w:r w:rsidRPr="0093221A">
        <w:rPr>
          <w:cs/>
        </w:rPr>
        <w:t>ตารางที่</w:t>
      </w:r>
      <w:r w:rsidR="0093221A">
        <w:t xml:space="preserve"> 2</w:t>
      </w:r>
      <w:r w:rsidRPr="0093221A">
        <w:rPr>
          <w:cs/>
        </w:rPr>
        <w:noBreakHyphen/>
      </w:r>
      <w:fldSimple w:instr=" SEQ ตารางที่ \* ARABIC \s 1 ">
        <w:r w:rsidR="00C80698">
          <w:rPr>
            <w:noProof/>
            <w:cs/>
          </w:rPr>
          <w:t>1</w:t>
        </w:r>
      </w:fldSimple>
      <w:r w:rsidR="0093221A" w:rsidRPr="0093221A">
        <w:t xml:space="preserve"> </w:t>
      </w:r>
      <w:r w:rsidR="0093221A" w:rsidRPr="0093221A">
        <w:rPr>
          <w:rFonts w:hint="cs"/>
          <w:cs/>
        </w:rPr>
        <w:t>ไรว</w:t>
      </w:r>
      <w:r w:rsidR="0093221A">
        <w:rPr>
          <w:rFonts w:hint="cs"/>
          <w:cs/>
        </w:rPr>
        <w:t>ะ</w:t>
      </w:r>
      <w:bookmarkEnd w:id="7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16DD9" w14:paraId="3D9A0953" w14:textId="77777777" w:rsidTr="00616DD9">
        <w:tc>
          <w:tcPr>
            <w:tcW w:w="1659" w:type="dxa"/>
          </w:tcPr>
          <w:p w14:paraId="692B8947" w14:textId="77777777" w:rsidR="00616DD9" w:rsidRDefault="00616DD9" w:rsidP="00616DD9"/>
        </w:tc>
        <w:tc>
          <w:tcPr>
            <w:tcW w:w="1659" w:type="dxa"/>
          </w:tcPr>
          <w:p w14:paraId="463E6506" w14:textId="77777777" w:rsidR="00616DD9" w:rsidRDefault="00616DD9" w:rsidP="00616DD9"/>
        </w:tc>
        <w:tc>
          <w:tcPr>
            <w:tcW w:w="1659" w:type="dxa"/>
          </w:tcPr>
          <w:p w14:paraId="62B67729" w14:textId="77777777" w:rsidR="00616DD9" w:rsidRDefault="00616DD9" w:rsidP="00616DD9"/>
        </w:tc>
        <w:tc>
          <w:tcPr>
            <w:tcW w:w="1659" w:type="dxa"/>
          </w:tcPr>
          <w:p w14:paraId="0D0653E3" w14:textId="77777777" w:rsidR="00616DD9" w:rsidRDefault="00616DD9" w:rsidP="00616DD9"/>
        </w:tc>
        <w:tc>
          <w:tcPr>
            <w:tcW w:w="1660" w:type="dxa"/>
          </w:tcPr>
          <w:p w14:paraId="46CCE5D5" w14:textId="77777777" w:rsidR="00616DD9" w:rsidRDefault="00616DD9" w:rsidP="00616DD9"/>
        </w:tc>
      </w:tr>
      <w:tr w:rsidR="00616DD9" w14:paraId="701F7365" w14:textId="77777777" w:rsidTr="00616DD9">
        <w:tc>
          <w:tcPr>
            <w:tcW w:w="1659" w:type="dxa"/>
          </w:tcPr>
          <w:p w14:paraId="59649309" w14:textId="77777777" w:rsidR="00616DD9" w:rsidRDefault="00616DD9" w:rsidP="00616DD9"/>
        </w:tc>
        <w:tc>
          <w:tcPr>
            <w:tcW w:w="1659" w:type="dxa"/>
          </w:tcPr>
          <w:p w14:paraId="0269B0F7" w14:textId="77777777" w:rsidR="00616DD9" w:rsidRDefault="00616DD9" w:rsidP="00616DD9"/>
        </w:tc>
        <w:tc>
          <w:tcPr>
            <w:tcW w:w="1659" w:type="dxa"/>
          </w:tcPr>
          <w:p w14:paraId="2BB6AE67" w14:textId="77777777" w:rsidR="00616DD9" w:rsidRDefault="00616DD9" w:rsidP="00616DD9"/>
        </w:tc>
        <w:tc>
          <w:tcPr>
            <w:tcW w:w="1659" w:type="dxa"/>
          </w:tcPr>
          <w:p w14:paraId="1A4D6184" w14:textId="77777777" w:rsidR="00616DD9" w:rsidRDefault="00616DD9" w:rsidP="00616DD9"/>
        </w:tc>
        <w:tc>
          <w:tcPr>
            <w:tcW w:w="1660" w:type="dxa"/>
          </w:tcPr>
          <w:p w14:paraId="25A2C2FF" w14:textId="77777777" w:rsidR="00616DD9" w:rsidRDefault="00616DD9" w:rsidP="00616DD9"/>
        </w:tc>
      </w:tr>
      <w:tr w:rsidR="00616DD9" w14:paraId="004FAB82" w14:textId="77777777" w:rsidTr="00616DD9">
        <w:tc>
          <w:tcPr>
            <w:tcW w:w="1659" w:type="dxa"/>
          </w:tcPr>
          <w:p w14:paraId="019AE3D4" w14:textId="77777777" w:rsidR="00616DD9" w:rsidRDefault="00616DD9" w:rsidP="00616DD9"/>
        </w:tc>
        <w:tc>
          <w:tcPr>
            <w:tcW w:w="1659" w:type="dxa"/>
          </w:tcPr>
          <w:p w14:paraId="2E22F27D" w14:textId="77777777" w:rsidR="00616DD9" w:rsidRDefault="00616DD9" w:rsidP="00616DD9"/>
        </w:tc>
        <w:tc>
          <w:tcPr>
            <w:tcW w:w="1659" w:type="dxa"/>
          </w:tcPr>
          <w:p w14:paraId="0DBD8147" w14:textId="77777777" w:rsidR="00616DD9" w:rsidRDefault="00616DD9" w:rsidP="00616DD9"/>
        </w:tc>
        <w:tc>
          <w:tcPr>
            <w:tcW w:w="1659" w:type="dxa"/>
          </w:tcPr>
          <w:p w14:paraId="3A1533EF" w14:textId="77777777" w:rsidR="00616DD9" w:rsidRDefault="00616DD9" w:rsidP="00616DD9"/>
        </w:tc>
        <w:tc>
          <w:tcPr>
            <w:tcW w:w="1660" w:type="dxa"/>
          </w:tcPr>
          <w:p w14:paraId="5A761D52" w14:textId="77777777" w:rsidR="00616DD9" w:rsidRDefault="00616DD9" w:rsidP="00616DD9"/>
        </w:tc>
      </w:tr>
      <w:tr w:rsidR="00616DD9" w14:paraId="34C3A6D9" w14:textId="77777777" w:rsidTr="00616DD9">
        <w:tc>
          <w:tcPr>
            <w:tcW w:w="1659" w:type="dxa"/>
          </w:tcPr>
          <w:p w14:paraId="0B73501B" w14:textId="77777777" w:rsidR="00616DD9" w:rsidRDefault="00616DD9" w:rsidP="00616DD9"/>
        </w:tc>
        <w:tc>
          <w:tcPr>
            <w:tcW w:w="1659" w:type="dxa"/>
          </w:tcPr>
          <w:p w14:paraId="61D4BFEC" w14:textId="77777777" w:rsidR="00616DD9" w:rsidRDefault="00616DD9" w:rsidP="00616DD9"/>
        </w:tc>
        <w:tc>
          <w:tcPr>
            <w:tcW w:w="1659" w:type="dxa"/>
          </w:tcPr>
          <w:p w14:paraId="39D3BE15" w14:textId="77777777" w:rsidR="00616DD9" w:rsidRDefault="00616DD9" w:rsidP="00616DD9"/>
        </w:tc>
        <w:tc>
          <w:tcPr>
            <w:tcW w:w="1659" w:type="dxa"/>
          </w:tcPr>
          <w:p w14:paraId="0B2FF1C4" w14:textId="77777777" w:rsidR="00616DD9" w:rsidRDefault="00616DD9" w:rsidP="00616DD9"/>
        </w:tc>
        <w:tc>
          <w:tcPr>
            <w:tcW w:w="1660" w:type="dxa"/>
          </w:tcPr>
          <w:p w14:paraId="495AA047" w14:textId="77777777" w:rsidR="00616DD9" w:rsidRDefault="00616DD9" w:rsidP="00616DD9"/>
        </w:tc>
      </w:tr>
      <w:tr w:rsidR="00616DD9" w14:paraId="5169C9F4" w14:textId="77777777" w:rsidTr="00616DD9">
        <w:tc>
          <w:tcPr>
            <w:tcW w:w="1659" w:type="dxa"/>
          </w:tcPr>
          <w:p w14:paraId="50E4B19E" w14:textId="77777777" w:rsidR="00616DD9" w:rsidRDefault="00616DD9" w:rsidP="00616DD9"/>
        </w:tc>
        <w:tc>
          <w:tcPr>
            <w:tcW w:w="1659" w:type="dxa"/>
          </w:tcPr>
          <w:p w14:paraId="707ECB9E" w14:textId="77777777" w:rsidR="00616DD9" w:rsidRDefault="00616DD9" w:rsidP="00616DD9"/>
        </w:tc>
        <w:tc>
          <w:tcPr>
            <w:tcW w:w="1659" w:type="dxa"/>
          </w:tcPr>
          <w:p w14:paraId="4B5668B4" w14:textId="77777777" w:rsidR="00616DD9" w:rsidRDefault="00616DD9" w:rsidP="00616DD9"/>
        </w:tc>
        <w:tc>
          <w:tcPr>
            <w:tcW w:w="1659" w:type="dxa"/>
          </w:tcPr>
          <w:p w14:paraId="4CFBA86B" w14:textId="77777777" w:rsidR="00616DD9" w:rsidRDefault="00616DD9" w:rsidP="00616DD9"/>
        </w:tc>
        <w:tc>
          <w:tcPr>
            <w:tcW w:w="1660" w:type="dxa"/>
          </w:tcPr>
          <w:p w14:paraId="6D78E157" w14:textId="77777777" w:rsidR="00616DD9" w:rsidRDefault="00616DD9" w:rsidP="00616DD9"/>
        </w:tc>
      </w:tr>
      <w:tr w:rsidR="00885480" w14:paraId="10E64508" w14:textId="77777777" w:rsidTr="00616DD9">
        <w:tc>
          <w:tcPr>
            <w:tcW w:w="1659" w:type="dxa"/>
          </w:tcPr>
          <w:p w14:paraId="7EF6A4A7" w14:textId="41A05388" w:rsidR="00885480" w:rsidRDefault="00885480" w:rsidP="00616DD9"/>
        </w:tc>
        <w:tc>
          <w:tcPr>
            <w:tcW w:w="1659" w:type="dxa"/>
          </w:tcPr>
          <w:p w14:paraId="57179E17" w14:textId="77777777" w:rsidR="00885480" w:rsidRDefault="00885480" w:rsidP="00616DD9"/>
        </w:tc>
        <w:tc>
          <w:tcPr>
            <w:tcW w:w="1659" w:type="dxa"/>
          </w:tcPr>
          <w:p w14:paraId="4018C946" w14:textId="77777777" w:rsidR="00885480" w:rsidRDefault="00885480" w:rsidP="00616DD9"/>
        </w:tc>
        <w:tc>
          <w:tcPr>
            <w:tcW w:w="1659" w:type="dxa"/>
          </w:tcPr>
          <w:p w14:paraId="11EE5202" w14:textId="77777777" w:rsidR="00885480" w:rsidRDefault="00885480" w:rsidP="00616DD9"/>
        </w:tc>
        <w:tc>
          <w:tcPr>
            <w:tcW w:w="1660" w:type="dxa"/>
          </w:tcPr>
          <w:p w14:paraId="7ECCC674" w14:textId="77777777" w:rsidR="00885480" w:rsidRDefault="00885480" w:rsidP="00616DD9"/>
        </w:tc>
      </w:tr>
    </w:tbl>
    <w:p w14:paraId="66453688" w14:textId="372F6FC2" w:rsidR="00616DD9" w:rsidRDefault="00616DD9" w:rsidP="00616DD9"/>
    <w:p w14:paraId="31DF2684" w14:textId="58D562E7" w:rsidR="00885480" w:rsidRDefault="00885480" w:rsidP="00616DD9"/>
    <w:p w14:paraId="0D4026AA" w14:textId="71180D10" w:rsidR="00885480" w:rsidRDefault="00885480" w:rsidP="00616DD9"/>
    <w:p w14:paraId="42BA1FB0" w14:textId="795E8CF5" w:rsidR="00885480" w:rsidRDefault="00885480" w:rsidP="00616DD9"/>
    <w:p w14:paraId="3B529408" w14:textId="6A05C8A7" w:rsidR="00885480" w:rsidRDefault="00885480" w:rsidP="00616DD9"/>
    <w:p w14:paraId="7AEF8F06" w14:textId="534EC9A5" w:rsidR="00885480" w:rsidRDefault="00885480" w:rsidP="00616DD9"/>
    <w:p w14:paraId="109AB183" w14:textId="199897A7" w:rsidR="00885480" w:rsidRDefault="00885480" w:rsidP="00616DD9"/>
    <w:p w14:paraId="0DFEA9D4" w14:textId="7DC5DA6A" w:rsidR="00885480" w:rsidRDefault="00885480" w:rsidP="00616DD9"/>
    <w:p w14:paraId="2A5921C0" w14:textId="3870855D" w:rsidR="00885480" w:rsidRDefault="00885480" w:rsidP="00616DD9"/>
    <w:p w14:paraId="4FB9069E" w14:textId="083FC055" w:rsidR="00885480" w:rsidRDefault="00885480" w:rsidP="00616DD9"/>
    <w:p w14:paraId="10C223B2" w14:textId="02E01A97" w:rsidR="00885480" w:rsidRDefault="00885480" w:rsidP="00616DD9"/>
    <w:p w14:paraId="6A68CBCC" w14:textId="515F531D" w:rsidR="00885480" w:rsidRDefault="00885480" w:rsidP="00616DD9"/>
    <w:p w14:paraId="51044FA2" w14:textId="2D6FDA5C" w:rsidR="00885480" w:rsidRDefault="00885480" w:rsidP="00616DD9"/>
    <w:p w14:paraId="3718D377" w14:textId="4E75401D" w:rsidR="00885480" w:rsidRDefault="00885480" w:rsidP="00616DD9"/>
    <w:p w14:paraId="0329881B" w14:textId="6B57390A" w:rsidR="00885480" w:rsidRDefault="00885480" w:rsidP="00616DD9"/>
    <w:p w14:paraId="0C342E8C" w14:textId="48EA6948" w:rsidR="00885480" w:rsidRDefault="00885480" w:rsidP="00616DD9"/>
    <w:p w14:paraId="63D5C060" w14:textId="1A421F2F" w:rsidR="00885480" w:rsidRDefault="00885480" w:rsidP="00616DD9"/>
    <w:p w14:paraId="75B30EA9" w14:textId="71465943" w:rsidR="00885480" w:rsidRDefault="00885480" w:rsidP="00616DD9"/>
    <w:p w14:paraId="32DB4086" w14:textId="20471EC9" w:rsidR="00885480" w:rsidRDefault="00885480" w:rsidP="00616DD9"/>
    <w:p w14:paraId="6374D125" w14:textId="13886743" w:rsidR="00885480" w:rsidRDefault="00885480" w:rsidP="00616DD9"/>
    <w:p w14:paraId="72EE419D" w14:textId="395820CB" w:rsidR="00885480" w:rsidRDefault="00885480" w:rsidP="00616DD9"/>
    <w:p w14:paraId="620C995A" w14:textId="18640CBB" w:rsidR="00885480" w:rsidRDefault="00885480" w:rsidP="00616DD9"/>
    <w:p w14:paraId="51491F26" w14:textId="644D70F5" w:rsidR="00885480" w:rsidRDefault="00885480" w:rsidP="00885480">
      <w:pPr>
        <w:jc w:val="center"/>
      </w:pPr>
      <w:r>
        <w:rPr>
          <w:rFonts w:hint="cs"/>
          <w:noProof/>
        </w:rPr>
        <w:drawing>
          <wp:inline distT="0" distB="0" distL="0" distR="0" wp14:anchorId="43A06916" wp14:editId="6DF82918">
            <wp:extent cx="3514725" cy="2375169"/>
            <wp:effectExtent l="19050" t="19050" r="9525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6-07-19-23-2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413" cy="23776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34EEF" w14:textId="489BBBB5" w:rsidR="00885480" w:rsidRDefault="00885480" w:rsidP="00885480">
      <w:pPr>
        <w:pStyle w:val="picnumber"/>
        <w:rPr>
          <w:b w:val="0"/>
          <w:bCs w:val="0"/>
        </w:rPr>
      </w:pPr>
      <w:bookmarkStart w:id="79" w:name="_Toc178582733"/>
      <w:r>
        <w:rPr>
          <w:cs/>
        </w:rPr>
        <w:t xml:space="preserve">ภาพที่ </w:t>
      </w:r>
      <w:r>
        <w:rPr>
          <w:rFonts w:hint="cs"/>
          <w:cs/>
        </w:rPr>
        <w:t>2</w:t>
      </w:r>
      <w:r>
        <w:rPr>
          <w:cs/>
        </w:rPr>
        <w:noBreakHyphen/>
      </w:r>
      <w:fldSimple w:instr=" STYLEREF 1 \s ">
        <w:r w:rsidR="00C80698">
          <w:rPr>
            <w:noProof/>
            <w:cs/>
          </w:rPr>
          <w:t>2</w:t>
        </w:r>
      </w:fldSimple>
      <w:r>
        <w:rPr>
          <w:cs/>
        </w:rPr>
        <w:noBreakHyphen/>
      </w:r>
      <w:fldSimple w:instr=" SEQ ภาพที่ \* ARABIC \s 1 ">
        <w:r w:rsidR="00C80698">
          <w:rPr>
            <w:noProof/>
            <w:cs/>
          </w:rPr>
          <w:t>1</w:t>
        </w:r>
      </w:fldSimple>
      <w:r w:rsidRPr="00885480">
        <w:rPr>
          <w:rFonts w:hint="cs"/>
          <w:b w:val="0"/>
          <w:bCs w:val="0"/>
          <w:cs/>
        </w:rPr>
        <w:t>นกไรวะ</w:t>
      </w:r>
      <w:bookmarkEnd w:id="79"/>
    </w:p>
    <w:p w14:paraId="417568B9" w14:textId="503F684F" w:rsidR="00885480" w:rsidRDefault="00885480" w:rsidP="00885480">
      <w:pPr>
        <w:pStyle w:val="picnumber"/>
        <w:rPr>
          <w:b w:val="0"/>
          <w:bCs w:val="0"/>
        </w:rPr>
      </w:pPr>
    </w:p>
    <w:p w14:paraId="2B917624" w14:textId="066E1BF2" w:rsidR="00885480" w:rsidRDefault="00885480" w:rsidP="00885480">
      <w:pPr>
        <w:pStyle w:val="picnumber"/>
        <w:rPr>
          <w:b w:val="0"/>
          <w:bCs w:val="0"/>
        </w:rPr>
      </w:pPr>
    </w:p>
    <w:p w14:paraId="4932D6B9" w14:textId="3E645FCF" w:rsidR="00885480" w:rsidRDefault="00885480" w:rsidP="00885480">
      <w:pPr>
        <w:pStyle w:val="picnumber"/>
        <w:rPr>
          <w:b w:val="0"/>
          <w:bCs w:val="0"/>
        </w:rPr>
      </w:pPr>
    </w:p>
    <w:p w14:paraId="2BBC518E" w14:textId="729187C1" w:rsidR="00885480" w:rsidRDefault="00885480" w:rsidP="00885480">
      <w:pPr>
        <w:pStyle w:val="picnumber"/>
        <w:rPr>
          <w:b w:val="0"/>
          <w:bCs w:val="0"/>
        </w:rPr>
      </w:pPr>
    </w:p>
    <w:p w14:paraId="5411E8C7" w14:textId="4E1C0943" w:rsidR="00885480" w:rsidRDefault="00885480" w:rsidP="00885480">
      <w:pPr>
        <w:pStyle w:val="picnumber"/>
        <w:rPr>
          <w:b w:val="0"/>
          <w:bCs w:val="0"/>
        </w:rPr>
      </w:pPr>
    </w:p>
    <w:p w14:paraId="249C298E" w14:textId="15F2FABD" w:rsidR="00885480" w:rsidRDefault="00885480" w:rsidP="00885480">
      <w:pPr>
        <w:pStyle w:val="picnumber"/>
        <w:rPr>
          <w:b w:val="0"/>
          <w:bCs w:val="0"/>
        </w:rPr>
      </w:pPr>
    </w:p>
    <w:p w14:paraId="2589E972" w14:textId="77777777" w:rsidR="00885480" w:rsidRPr="00885480" w:rsidRDefault="00885480" w:rsidP="00885480">
      <w:pPr>
        <w:pStyle w:val="picnumber"/>
        <w:rPr>
          <w:b w:val="0"/>
          <w:bCs w:val="0"/>
        </w:rPr>
      </w:pPr>
    </w:p>
    <w:p w14:paraId="6EE4CB40" w14:textId="414C005E" w:rsidR="00885480" w:rsidRDefault="00885480" w:rsidP="00885480">
      <w:pPr>
        <w:pStyle w:val="picnumber"/>
      </w:pPr>
      <w:r>
        <w:rPr>
          <w:rFonts w:hint="cs"/>
          <w:noProof/>
        </w:rPr>
        <w:lastRenderedPageBreak/>
        <w:drawing>
          <wp:inline distT="0" distB="0" distL="0" distR="0" wp14:anchorId="243D89CA" wp14:editId="25978813">
            <wp:extent cx="3790950" cy="2527148"/>
            <wp:effectExtent l="19050" t="19050" r="1905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itten-cat-mammal-fauna-whiskers-savannah-vertebrate-bobcat-tabby-cat-bengal-european-shorthair-wild-cat-small-to-medium-sized-cats-cat-like-mammal-domestic-short-haired-cat-pixie-bob-american-shorthair-rusty-spotted-cat-toyger-501097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063" cy="2529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B6EA38" w14:textId="6BF4A21C" w:rsidR="00885480" w:rsidRPr="00616DD9" w:rsidRDefault="00885480" w:rsidP="00885480">
      <w:pPr>
        <w:pStyle w:val="picnumber"/>
      </w:pPr>
      <w:bookmarkStart w:id="80" w:name="_Toc178582734"/>
      <w:r>
        <w:rPr>
          <w:cs/>
        </w:rPr>
        <w:t xml:space="preserve">ภาพที่ </w:t>
      </w:r>
      <w:r>
        <w:rPr>
          <w:rFonts w:hint="cs"/>
          <w:cs/>
        </w:rPr>
        <w:t>2</w:t>
      </w:r>
      <w:r>
        <w:rPr>
          <w:cs/>
        </w:rPr>
        <w:noBreakHyphen/>
      </w:r>
      <w:fldSimple w:instr=" SEQ ภาพที่ \* ARABIC \s 1 ">
        <w:r w:rsidR="00C80698">
          <w:rPr>
            <w:noProof/>
            <w:cs/>
          </w:rPr>
          <w:t>2</w:t>
        </w:r>
      </w:fldSimple>
      <w:r>
        <w:rPr>
          <w:rFonts w:hint="cs"/>
          <w:cs/>
        </w:rPr>
        <w:t xml:space="preserve"> </w:t>
      </w:r>
      <w:r w:rsidRPr="00885480">
        <w:rPr>
          <w:rFonts w:hint="cs"/>
          <w:b w:val="0"/>
          <w:bCs w:val="0"/>
          <w:cs/>
        </w:rPr>
        <w:t>สลิดจริงใจไม่จิงโจ้</w:t>
      </w:r>
      <w:bookmarkEnd w:id="80"/>
    </w:p>
    <w:p w14:paraId="15598E40" w14:textId="62776602" w:rsidR="00355433" w:rsidRDefault="00355433" w:rsidP="00885480">
      <w:pPr>
        <w:pStyle w:val="Caption"/>
        <w:rPr>
          <w:sz w:val="32"/>
          <w:szCs w:val="32"/>
          <w:cs/>
        </w:rPr>
      </w:pPr>
      <w:r>
        <w:rPr>
          <w:sz w:val="32"/>
          <w:szCs w:val="32"/>
          <w:cs/>
        </w:rPr>
        <w:br w:type="page"/>
      </w:r>
      <w:bookmarkStart w:id="81" w:name="_Toc178582735"/>
      <w:r w:rsidR="00885480">
        <w:rPr>
          <w:cs/>
        </w:rPr>
        <w:lastRenderedPageBreak/>
        <w:t xml:space="preserve">ภาพที่ </w:t>
      </w:r>
      <w:r w:rsidR="00885480">
        <w:rPr>
          <w:cs/>
        </w:rPr>
        <w:fldChar w:fldCharType="begin"/>
      </w:r>
      <w:r w:rsidR="00885480">
        <w:rPr>
          <w:cs/>
        </w:rPr>
        <w:instrText xml:space="preserve"> </w:instrText>
      </w:r>
      <w:r w:rsidR="00885480">
        <w:instrText xml:space="preserve">STYLEREF </w:instrText>
      </w:r>
      <w:r w:rsidR="00885480">
        <w:rPr>
          <w:cs/>
        </w:rPr>
        <w:instrText xml:space="preserve">1 </w:instrText>
      </w:r>
      <w:r w:rsidR="00885480">
        <w:instrText>\s</w:instrText>
      </w:r>
      <w:r w:rsidR="00885480">
        <w:rPr>
          <w:cs/>
        </w:rPr>
        <w:instrText xml:space="preserve"> </w:instrText>
      </w:r>
      <w:r w:rsidR="00885480">
        <w:rPr>
          <w:cs/>
        </w:rPr>
        <w:fldChar w:fldCharType="separate"/>
      </w:r>
      <w:r w:rsidR="00C80698">
        <w:rPr>
          <w:noProof/>
          <w:cs/>
        </w:rPr>
        <w:t>2</w:t>
      </w:r>
      <w:r w:rsidR="00885480">
        <w:rPr>
          <w:cs/>
        </w:rPr>
        <w:fldChar w:fldCharType="end"/>
      </w:r>
      <w:r w:rsidR="00885480">
        <w:rPr>
          <w:cs/>
        </w:rPr>
        <w:noBreakHyphen/>
      </w:r>
      <w:r w:rsidR="00885480">
        <w:rPr>
          <w:cs/>
        </w:rPr>
        <w:fldChar w:fldCharType="begin"/>
      </w:r>
      <w:r w:rsidR="00885480">
        <w:rPr>
          <w:cs/>
        </w:rPr>
        <w:instrText xml:space="preserve"> </w:instrText>
      </w:r>
      <w:r w:rsidR="00885480">
        <w:instrText xml:space="preserve">SEQ </w:instrText>
      </w:r>
      <w:r w:rsidR="00885480">
        <w:rPr>
          <w:cs/>
        </w:rPr>
        <w:instrText xml:space="preserve">ภาพที่ </w:instrText>
      </w:r>
      <w:r w:rsidR="00885480">
        <w:instrText xml:space="preserve">\* ARABIC \s </w:instrText>
      </w:r>
      <w:r w:rsidR="00885480">
        <w:rPr>
          <w:cs/>
        </w:rPr>
        <w:instrText xml:space="preserve">1 </w:instrText>
      </w:r>
      <w:r w:rsidR="00885480">
        <w:rPr>
          <w:cs/>
        </w:rPr>
        <w:fldChar w:fldCharType="separate"/>
      </w:r>
      <w:r w:rsidR="00C80698">
        <w:rPr>
          <w:noProof/>
          <w:cs/>
        </w:rPr>
        <w:t>3</w:t>
      </w:r>
      <w:bookmarkEnd w:id="81"/>
      <w:r w:rsidR="00885480">
        <w:rPr>
          <w:cs/>
        </w:rPr>
        <w:fldChar w:fldCharType="end"/>
      </w:r>
    </w:p>
    <w:p w14:paraId="342964D7" w14:textId="578D9833" w:rsidR="000E7031" w:rsidRPr="00FC3DB8" w:rsidRDefault="000E7031" w:rsidP="007B4110">
      <w:pPr>
        <w:pStyle w:val="Heading1"/>
        <w:rPr>
          <w:b w:val="0"/>
          <w:bCs/>
        </w:rPr>
      </w:pPr>
      <w:bookmarkStart w:id="82" w:name="_Toc178580997"/>
      <w:bookmarkStart w:id="83" w:name="_Toc178587729"/>
      <w:bookmarkStart w:id="84" w:name="_Toc178587863"/>
      <w:bookmarkStart w:id="85" w:name="_Toc178587903"/>
      <w:bookmarkStart w:id="86" w:name="_Toc178588162"/>
      <w:bookmarkStart w:id="87" w:name="_Toc178588978"/>
      <w:r w:rsidRPr="00FC3DB8">
        <w:rPr>
          <w:rFonts w:hint="cs"/>
          <w:b w:val="0"/>
          <w:bCs/>
          <w:cs/>
        </w:rPr>
        <w:t>บทที่ 3</w:t>
      </w:r>
      <w:bookmarkEnd w:id="82"/>
      <w:r w:rsidR="00FC3DB8" w:rsidRPr="00FC3DB8">
        <w:rPr>
          <w:b w:val="0"/>
          <w:bCs/>
          <w:cs/>
        </w:rPr>
        <w:br/>
      </w:r>
      <w:r w:rsidR="00FC3DB8" w:rsidRPr="00FC3DB8">
        <w:rPr>
          <w:rFonts w:hint="cs"/>
          <w:b w:val="0"/>
          <w:bCs/>
          <w:cs/>
        </w:rPr>
        <w:t>ขั้นตอนและวิธีดำเนินงาน</w:t>
      </w:r>
      <w:bookmarkEnd w:id="83"/>
      <w:bookmarkEnd w:id="84"/>
      <w:bookmarkEnd w:id="85"/>
      <w:bookmarkEnd w:id="86"/>
      <w:bookmarkEnd w:id="87"/>
    </w:p>
    <w:p w14:paraId="484FD592" w14:textId="77777777" w:rsidR="00355433" w:rsidRDefault="00355433" w:rsidP="000226A1">
      <w:pPr>
        <w:rPr>
          <w:cs/>
        </w:rPr>
      </w:pPr>
      <w:r>
        <w:rPr>
          <w:cs/>
        </w:rPr>
        <w:br w:type="page"/>
      </w:r>
    </w:p>
    <w:p w14:paraId="330E698B" w14:textId="77D4D867" w:rsidR="000E7031" w:rsidRPr="00FC3DB8" w:rsidRDefault="000E7031" w:rsidP="007B4110">
      <w:pPr>
        <w:pStyle w:val="Heading1"/>
        <w:rPr>
          <w:b w:val="0"/>
          <w:bCs/>
        </w:rPr>
      </w:pPr>
      <w:bookmarkStart w:id="88" w:name="_Toc178580998"/>
      <w:bookmarkStart w:id="89" w:name="_Toc178587730"/>
      <w:bookmarkStart w:id="90" w:name="_Toc178587864"/>
      <w:bookmarkStart w:id="91" w:name="_Toc178587904"/>
      <w:bookmarkStart w:id="92" w:name="_Toc178588163"/>
      <w:bookmarkStart w:id="93" w:name="_Toc178588979"/>
      <w:r w:rsidRPr="00FC3DB8">
        <w:rPr>
          <w:rFonts w:hint="cs"/>
          <w:b w:val="0"/>
          <w:bCs/>
          <w:cs/>
        </w:rPr>
        <w:lastRenderedPageBreak/>
        <w:t>บทที่ 4</w:t>
      </w:r>
      <w:bookmarkEnd w:id="88"/>
      <w:r w:rsidR="00FC3DB8" w:rsidRPr="00FC3DB8">
        <w:rPr>
          <w:b w:val="0"/>
          <w:bCs/>
          <w:cs/>
        </w:rPr>
        <w:br/>
      </w:r>
      <w:r w:rsidR="00FC3DB8" w:rsidRPr="00FC3DB8">
        <w:rPr>
          <w:rFonts w:hint="cs"/>
          <w:b w:val="0"/>
          <w:bCs/>
          <w:cs/>
        </w:rPr>
        <w:t>ผลการดำเนินงาน</w:t>
      </w:r>
      <w:bookmarkEnd w:id="89"/>
      <w:bookmarkEnd w:id="90"/>
      <w:bookmarkEnd w:id="91"/>
      <w:bookmarkEnd w:id="92"/>
      <w:bookmarkEnd w:id="93"/>
    </w:p>
    <w:p w14:paraId="410507C3" w14:textId="77777777" w:rsidR="00355433" w:rsidRDefault="00355433" w:rsidP="000226A1">
      <w:pPr>
        <w:rPr>
          <w:cs/>
        </w:rPr>
      </w:pPr>
      <w:r>
        <w:rPr>
          <w:cs/>
        </w:rPr>
        <w:br w:type="page"/>
      </w:r>
    </w:p>
    <w:p w14:paraId="4AF3C061" w14:textId="2D8C9A3A" w:rsidR="000E7031" w:rsidRPr="007115AE" w:rsidRDefault="000E7031" w:rsidP="007B4110">
      <w:pPr>
        <w:pStyle w:val="Heading1"/>
        <w:rPr>
          <w:b w:val="0"/>
          <w:bCs/>
        </w:rPr>
      </w:pPr>
      <w:bookmarkStart w:id="94" w:name="_Toc178580999"/>
      <w:bookmarkStart w:id="95" w:name="_Toc178587731"/>
      <w:bookmarkStart w:id="96" w:name="_Toc178587865"/>
      <w:bookmarkStart w:id="97" w:name="_Toc178587905"/>
      <w:bookmarkStart w:id="98" w:name="_Toc178588164"/>
      <w:bookmarkStart w:id="99" w:name="_Toc178588980"/>
      <w:r w:rsidRPr="007115AE">
        <w:rPr>
          <w:rFonts w:hint="cs"/>
          <w:b w:val="0"/>
          <w:bCs/>
          <w:cs/>
        </w:rPr>
        <w:lastRenderedPageBreak/>
        <w:t>บทที่ 5</w:t>
      </w:r>
      <w:bookmarkEnd w:id="94"/>
      <w:r w:rsidR="00FC3DB8" w:rsidRPr="007115AE">
        <w:rPr>
          <w:b w:val="0"/>
          <w:bCs/>
          <w:cs/>
        </w:rPr>
        <w:br/>
      </w:r>
      <w:r w:rsidR="00FC3DB8" w:rsidRPr="007115AE">
        <w:rPr>
          <w:rFonts w:hint="cs"/>
          <w:b w:val="0"/>
          <w:bCs/>
          <w:cs/>
        </w:rPr>
        <w:t>สรุปผลการดำเนินงานและข้อเ</w:t>
      </w:r>
      <w:r w:rsidR="007115AE" w:rsidRPr="007115AE">
        <w:rPr>
          <w:rFonts w:hint="cs"/>
          <w:b w:val="0"/>
          <w:bCs/>
          <w:cs/>
        </w:rPr>
        <w:t>สนอแนะ</w:t>
      </w:r>
      <w:bookmarkEnd w:id="95"/>
      <w:bookmarkEnd w:id="96"/>
      <w:bookmarkEnd w:id="97"/>
      <w:bookmarkEnd w:id="98"/>
      <w:bookmarkEnd w:id="99"/>
    </w:p>
    <w:p w14:paraId="6C0E5EEE" w14:textId="77777777" w:rsidR="007B4110" w:rsidRDefault="007B4110" w:rsidP="000226A1">
      <w:pPr>
        <w:rPr>
          <w:cs/>
        </w:rPr>
      </w:pPr>
      <w:r>
        <w:rPr>
          <w:cs/>
        </w:rPr>
        <w:br w:type="page"/>
      </w:r>
    </w:p>
    <w:p w14:paraId="6C961ADA" w14:textId="7B272F51" w:rsidR="007B4110" w:rsidRDefault="007B4110" w:rsidP="007B4110">
      <w:pPr>
        <w:pStyle w:val="Heading1"/>
      </w:pPr>
      <w:bookmarkStart w:id="100" w:name="_Toc178581000"/>
      <w:bookmarkStart w:id="101" w:name="_Toc178587732"/>
      <w:bookmarkStart w:id="102" w:name="_Toc178587866"/>
      <w:bookmarkStart w:id="103" w:name="_Toc178587906"/>
      <w:bookmarkStart w:id="104" w:name="_Toc178588165"/>
      <w:bookmarkStart w:id="105" w:name="_Toc178588981"/>
      <w:r>
        <w:rPr>
          <w:rFonts w:hint="cs"/>
          <w:cs/>
        </w:rPr>
        <w:lastRenderedPageBreak/>
        <w:t>บรรณาณุกรรม</w:t>
      </w:r>
      <w:bookmarkEnd w:id="100"/>
      <w:bookmarkEnd w:id="101"/>
      <w:bookmarkEnd w:id="102"/>
      <w:bookmarkEnd w:id="103"/>
      <w:bookmarkEnd w:id="104"/>
      <w:bookmarkEnd w:id="105"/>
    </w:p>
    <w:p w14:paraId="0E848983" w14:textId="77777777" w:rsidR="007B4110" w:rsidRDefault="007B4110" w:rsidP="000226A1">
      <w:pPr>
        <w:rPr>
          <w:cs/>
        </w:rPr>
      </w:pPr>
      <w:r>
        <w:rPr>
          <w:cs/>
        </w:rPr>
        <w:br w:type="page"/>
      </w:r>
    </w:p>
    <w:p w14:paraId="0AD30A59" w14:textId="1201E4A0" w:rsidR="00355433" w:rsidRDefault="00355433" w:rsidP="007B4110">
      <w:pPr>
        <w:pStyle w:val="Heading1"/>
      </w:pPr>
      <w:bookmarkStart w:id="106" w:name="_Toc178581001"/>
      <w:bookmarkStart w:id="107" w:name="_Toc178587733"/>
      <w:bookmarkStart w:id="108" w:name="_Toc178587867"/>
      <w:bookmarkStart w:id="109" w:name="_Toc178587907"/>
      <w:bookmarkStart w:id="110" w:name="_Toc178588166"/>
      <w:bookmarkStart w:id="111" w:name="_Toc178588982"/>
      <w:r>
        <w:rPr>
          <w:rFonts w:hint="cs"/>
          <w:cs/>
        </w:rPr>
        <w:lastRenderedPageBreak/>
        <w:t>ภาคผนวก</w:t>
      </w:r>
      <w:bookmarkEnd w:id="106"/>
      <w:bookmarkEnd w:id="107"/>
      <w:bookmarkEnd w:id="108"/>
      <w:bookmarkEnd w:id="109"/>
      <w:bookmarkEnd w:id="110"/>
      <w:bookmarkEnd w:id="111"/>
    </w:p>
    <w:p w14:paraId="1BA8CED8" w14:textId="77777777" w:rsidR="007B4110" w:rsidRDefault="007B4110" w:rsidP="000226A1">
      <w:pPr>
        <w:rPr>
          <w:cs/>
        </w:rPr>
      </w:pPr>
      <w:r>
        <w:rPr>
          <w:cs/>
        </w:rPr>
        <w:br w:type="page"/>
      </w:r>
    </w:p>
    <w:p w14:paraId="474117D0" w14:textId="3B21D302" w:rsidR="00355433" w:rsidRDefault="007B4110" w:rsidP="007B4110">
      <w:pPr>
        <w:pStyle w:val="Heading1"/>
      </w:pPr>
      <w:bookmarkStart w:id="112" w:name="_Toc178581002"/>
      <w:bookmarkStart w:id="113" w:name="_Toc178587734"/>
      <w:bookmarkStart w:id="114" w:name="_Toc178587868"/>
      <w:bookmarkStart w:id="115" w:name="_Toc178587908"/>
      <w:bookmarkStart w:id="116" w:name="_Toc178588167"/>
      <w:bookmarkStart w:id="117" w:name="_Toc178588983"/>
      <w:r>
        <w:rPr>
          <w:rFonts w:hint="cs"/>
          <w:cs/>
        </w:rPr>
        <w:lastRenderedPageBreak/>
        <w:t>ประวัตินักศึกษา</w:t>
      </w:r>
      <w:bookmarkEnd w:id="112"/>
      <w:bookmarkEnd w:id="113"/>
      <w:bookmarkEnd w:id="114"/>
      <w:bookmarkEnd w:id="115"/>
      <w:bookmarkEnd w:id="116"/>
      <w:bookmarkEnd w:id="117"/>
    </w:p>
    <w:p w14:paraId="04281CA3" w14:textId="77777777" w:rsidR="000226A1" w:rsidRPr="000226A1" w:rsidRDefault="000226A1">
      <w:pPr>
        <w:rPr>
          <w:cs/>
        </w:rPr>
      </w:pPr>
    </w:p>
    <w:sectPr w:rsidR="000226A1" w:rsidRPr="000226A1" w:rsidSect="00355433">
      <w:headerReference w:type="default" r:id="rId19"/>
      <w:footerReference w:type="default" r:id="rId20"/>
      <w:pgSz w:w="11906" w:h="16838" w:code="9"/>
      <w:pgMar w:top="216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145B8" w14:textId="77777777" w:rsidR="006821AB" w:rsidRDefault="006821AB" w:rsidP="000E7031">
      <w:r>
        <w:separator/>
      </w:r>
    </w:p>
  </w:endnote>
  <w:endnote w:type="continuationSeparator" w:id="0">
    <w:p w14:paraId="07379AB8" w14:textId="77777777" w:rsidR="006821AB" w:rsidRDefault="006821AB" w:rsidP="000E7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384B9" w14:textId="365C7509" w:rsidR="00F43623" w:rsidRDefault="00F43623">
    <w:pPr>
      <w:pStyle w:val="Footer"/>
      <w:jc w:val="center"/>
    </w:pPr>
  </w:p>
  <w:p w14:paraId="604788D8" w14:textId="77777777" w:rsidR="00F43623" w:rsidRDefault="00F436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7944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4C3FF9" w14:textId="5C919B66" w:rsidR="00355433" w:rsidRDefault="003554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6BC21D" w14:textId="77777777" w:rsidR="000E7031" w:rsidRDefault="000E70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3055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ECE806" w14:textId="7C48641B" w:rsidR="00F43623" w:rsidRDefault="006821AB" w:rsidP="00355433">
        <w:pPr>
          <w:pStyle w:val="Footer"/>
        </w:pPr>
      </w:p>
    </w:sdtContent>
  </w:sdt>
  <w:p w14:paraId="338E3401" w14:textId="77777777" w:rsidR="00F43623" w:rsidRDefault="00F436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45688" w14:textId="77777777" w:rsidR="006821AB" w:rsidRDefault="006821AB" w:rsidP="000E7031">
      <w:r>
        <w:separator/>
      </w:r>
    </w:p>
  </w:footnote>
  <w:footnote w:type="continuationSeparator" w:id="0">
    <w:p w14:paraId="398D00AB" w14:textId="77777777" w:rsidR="006821AB" w:rsidRDefault="006821AB" w:rsidP="000E7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6DBF8" w14:textId="49FC81DE" w:rsidR="00F43623" w:rsidRDefault="00F43623" w:rsidP="00355433">
    <w:pPr>
      <w:pStyle w:val="Header"/>
      <w:jc w:val="center"/>
    </w:pPr>
  </w:p>
  <w:p w14:paraId="514C5CFA" w14:textId="77777777" w:rsidR="00F43623" w:rsidRDefault="00F436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25812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5F148" w14:textId="77777777" w:rsidR="00F43623" w:rsidRDefault="00F4362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9626F5" w14:textId="77777777" w:rsidR="00F43623" w:rsidRDefault="00F436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F4F7D"/>
    <w:multiLevelType w:val="multilevel"/>
    <w:tmpl w:val="2A1E3DF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40"/>
        <w:szCs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1563D9E"/>
    <w:multiLevelType w:val="multilevel"/>
    <w:tmpl w:val="9E581F8E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lvl w:ilvl="0">
        <w:start w:val="1"/>
        <w:numFmt w:val="decimal"/>
        <w:pStyle w:val="Heading1"/>
        <w:suff w:val="nothing"/>
        <w:lvlText w:val="บทที่ %1"/>
        <w:lvlJc w:val="left"/>
        <w:pPr>
          <w:ind w:left="0" w:firstLine="0"/>
        </w:pPr>
        <w:rPr>
          <w:rFonts w:ascii="TH Sarabun New" w:hAnsi="TH Sarabun New" w:cs="TH Sarabun New" w:hint="default"/>
          <w:b/>
          <w:bCs/>
          <w:i w:val="0"/>
          <w:iCs w:val="0"/>
          <w:color w:val="000000" w:themeColor="text1"/>
          <w:sz w:val="40"/>
          <w:szCs w:val="40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A1"/>
    <w:rsid w:val="000226A1"/>
    <w:rsid w:val="000E7031"/>
    <w:rsid w:val="001218A5"/>
    <w:rsid w:val="001A0D65"/>
    <w:rsid w:val="00297F3F"/>
    <w:rsid w:val="00304452"/>
    <w:rsid w:val="00355433"/>
    <w:rsid w:val="005535EE"/>
    <w:rsid w:val="00566925"/>
    <w:rsid w:val="00576160"/>
    <w:rsid w:val="00616DD9"/>
    <w:rsid w:val="00665D0B"/>
    <w:rsid w:val="006821AB"/>
    <w:rsid w:val="007115AE"/>
    <w:rsid w:val="007B4110"/>
    <w:rsid w:val="00885480"/>
    <w:rsid w:val="0093221A"/>
    <w:rsid w:val="009D643A"/>
    <w:rsid w:val="009F1D07"/>
    <w:rsid w:val="00A072C5"/>
    <w:rsid w:val="00B56F13"/>
    <w:rsid w:val="00C80698"/>
    <w:rsid w:val="00CD02B0"/>
    <w:rsid w:val="00D1070A"/>
    <w:rsid w:val="00ED75CC"/>
    <w:rsid w:val="00EE6DA2"/>
    <w:rsid w:val="00EE704C"/>
    <w:rsid w:val="00F43623"/>
    <w:rsid w:val="00FC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90F2"/>
  <w15:chartTrackingRefBased/>
  <w15:docId w15:val="{C7EEC926-A6B4-4D58-8CAA-EFD67BF7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43A"/>
    <w:pPr>
      <w:spacing w:after="0" w:line="240" w:lineRule="auto"/>
      <w:ind w:firstLine="504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DB8"/>
    <w:pPr>
      <w:keepNext/>
      <w:keepLines/>
      <w:numPr>
        <w:numId w:val="5"/>
      </w:numPr>
      <w:spacing w:before="400"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D65"/>
    <w:pPr>
      <w:keepNext/>
      <w:keepLines/>
      <w:numPr>
        <w:ilvl w:val="1"/>
        <w:numId w:val="5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D65"/>
    <w:pPr>
      <w:keepNext/>
      <w:keepLines/>
      <w:numPr>
        <w:ilvl w:val="2"/>
        <w:numId w:val="5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031"/>
  </w:style>
  <w:style w:type="paragraph" w:styleId="Footer">
    <w:name w:val="footer"/>
    <w:basedOn w:val="Normal"/>
    <w:link w:val="FooterChar"/>
    <w:uiPriority w:val="99"/>
    <w:unhideWhenUsed/>
    <w:rsid w:val="000E7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031"/>
  </w:style>
  <w:style w:type="character" w:customStyle="1" w:styleId="Heading1Char">
    <w:name w:val="Heading 1 Char"/>
    <w:basedOn w:val="DefaultParagraphFont"/>
    <w:link w:val="Heading1"/>
    <w:uiPriority w:val="9"/>
    <w:rsid w:val="00FC3DB8"/>
    <w:rPr>
      <w:rFonts w:ascii="TH Sarabun New" w:eastAsia="TH Sarabun New" w:hAnsi="TH Sarabun New" w:cs="TH Sarabun New"/>
      <w:b/>
      <w:color w:val="000000" w:themeColor="text1"/>
      <w:sz w:val="40"/>
      <w:szCs w:val="40"/>
    </w:rPr>
  </w:style>
  <w:style w:type="paragraph" w:styleId="NoSpacing">
    <w:name w:val="No Spacing"/>
    <w:uiPriority w:val="1"/>
    <w:qFormat/>
    <w:rsid w:val="007B411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A0D65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72C5"/>
    <w:pPr>
      <w:tabs>
        <w:tab w:val="right" w:pos="8296"/>
      </w:tabs>
      <w:ind w:firstLine="720"/>
    </w:pPr>
    <w:rPr>
      <w:b/>
      <w:bC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1A0D65"/>
    <w:rPr>
      <w:rFonts w:ascii="TH Sarabun New" w:eastAsia="TH Sarabun New" w:hAnsi="TH Sarabun New" w:cs="TH Sarabun New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4110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16DD9"/>
    <w:pPr>
      <w:spacing w:after="200"/>
    </w:pPr>
    <w:rPr>
      <w:i/>
      <w:iCs/>
      <w:color w:val="44546A" w:themeColor="text2"/>
      <w:sz w:val="18"/>
      <w:szCs w:val="22"/>
    </w:rPr>
  </w:style>
  <w:style w:type="paragraph" w:customStyle="1" w:styleId="picnumber">
    <w:name w:val="picnumber"/>
    <w:basedOn w:val="Caption"/>
    <w:link w:val="picnumberChar"/>
    <w:qFormat/>
    <w:rsid w:val="00616DD9"/>
    <w:pPr>
      <w:spacing w:after="320"/>
      <w:jc w:val="center"/>
    </w:pPr>
    <w:rPr>
      <w:b/>
      <w:bCs/>
      <w:i w:val="0"/>
      <w:iCs w:val="0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616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basedOn w:val="DefaultParagraphFont"/>
    <w:link w:val="Caption"/>
    <w:uiPriority w:val="35"/>
    <w:rsid w:val="00616DD9"/>
    <w:rPr>
      <w:i/>
      <w:iCs/>
      <w:color w:val="44546A" w:themeColor="text2"/>
      <w:sz w:val="18"/>
      <w:szCs w:val="22"/>
    </w:rPr>
  </w:style>
  <w:style w:type="character" w:customStyle="1" w:styleId="picnumberChar">
    <w:name w:val="picnumber Char"/>
    <w:basedOn w:val="CaptionChar"/>
    <w:link w:val="picnumber"/>
    <w:rsid w:val="00616DD9"/>
    <w:rPr>
      <w:rFonts w:ascii="TH Sarabun New" w:eastAsia="TH Sarabun New" w:hAnsi="TH Sarabun New" w:cs="TH Sarabun New"/>
      <w:b/>
      <w:bCs/>
      <w:i w:val="0"/>
      <w:iCs w:val="0"/>
      <w:color w:val="000000" w:themeColor="text1"/>
      <w:sz w:val="32"/>
      <w:szCs w:val="32"/>
    </w:rPr>
  </w:style>
  <w:style w:type="paragraph" w:customStyle="1" w:styleId="tablenumber">
    <w:name w:val="tablenumber"/>
    <w:basedOn w:val="Caption"/>
    <w:link w:val="tablenumberChar"/>
    <w:autoRedefine/>
    <w:qFormat/>
    <w:rsid w:val="009F1D07"/>
    <w:pPr>
      <w:spacing w:after="0"/>
      <w:ind w:firstLine="720"/>
    </w:pPr>
    <w:rPr>
      <w:iCs w:val="0"/>
      <w:color w:val="000000" w:themeColor="text1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85480"/>
    <w:rPr>
      <w:color w:val="605E5C"/>
      <w:shd w:val="clear" w:color="auto" w:fill="E1DFDD"/>
    </w:rPr>
  </w:style>
  <w:style w:type="character" w:customStyle="1" w:styleId="tablenumberChar">
    <w:name w:val="tablenumber Char"/>
    <w:basedOn w:val="CaptionChar"/>
    <w:link w:val="tablenumber"/>
    <w:rsid w:val="009F1D07"/>
    <w:rPr>
      <w:rFonts w:ascii="TH Sarabun New" w:eastAsia="TH Sarabun New" w:hAnsi="TH Sarabun New" w:cs="TH Sarabun New"/>
      <w:i/>
      <w:iCs w:val="0"/>
      <w:color w:val="000000" w:themeColor="text1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9322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4C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072C5"/>
    <w:pPr>
      <w:ind w:left="1296" w:firstLine="72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5535EE"/>
    <w:pPr>
      <w:ind w:left="720" w:firstLine="7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535EE"/>
    <w:pPr>
      <w:spacing w:after="100"/>
      <w:ind w:left="960"/>
    </w:pPr>
    <w:rPr>
      <w:rFonts w:cs="Angsana New"/>
      <w:szCs w:val="4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35EE"/>
    <w:pPr>
      <w:spacing w:after="100"/>
      <w:ind w:left="128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yperlink" Target="https://pxhere.com/th/photo/501097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ixnio.com/th/%E0%B8%AA%E0%B8%B1%E0%B8%95%E0%B8%A7%E0%B9%8C/%E0%B9%81%E0%B8%A1%E0%B8%A7/%E0%B9%81%E0%B8%A1%E0%B8%A7-%E0%B8%99%E0%B9%88%E0%B8%B2%E0%B8%A3%E0%B8%B1%E0%B8%81-%E0%B8%82%E0%B8%99%E0%B8%AA%E0%B8%B1%E0%B8%95%E0%B8%A7%E0%B9%8C-%E0%B8%95%E0%B8%B2-%E0%B8%AA%E0%B8%B1%E0%B8%95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s://pixnio.com/th/%E0%B8%AA%E0%B8%B1%E0%B8%95%E0%B8%A7%E0%B9%8C/%E0%B8%99%E0%B8%81/%E0%B8%99%E0%B8%81%E0%B8%A2%E0%B8%B9%E0%B8%87/%E0%B8%99%E0%B8%81%E0%B8%A2%E0%B8%B9%E0%B8%87-%E0%B8%99%E0%B8%81-%E0%B8%AB%E0%B8%B1%E0%B8%A7-%E0%B8%AA%E0%B8%B1%E0%B8%95%E0%B8%A7%E0%B9%8C%E0%B8%9B%E0%B9%88%E0%B8%B2-%E0%B8%99%E0%B8%81-%E0%B8%AA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pxhere.com/th/photo/59595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6A78E-6B5B-4CE2-9497-EC752F33A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6706022510280</Template>
  <TotalTime>1</TotalTime>
  <Pages>20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2024-09-30T04:30:00Z</cp:lastPrinted>
  <dcterms:created xsi:type="dcterms:W3CDTF">2024-09-30T04:49:00Z</dcterms:created>
  <dcterms:modified xsi:type="dcterms:W3CDTF">2024-09-30T04:49:00Z</dcterms:modified>
</cp:coreProperties>
</file>